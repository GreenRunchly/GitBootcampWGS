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14:paraId="52C2F409" w14:textId="0CE581B9" w:rsidR="00C15AB8" w:rsidRDefault="00186AEB">
              <w:pPr>
                <w:pStyle w:val="Publishwithline"/>
              </w:pPr>
              <w:r>
                <w:t xml:space="preserve">Template </w:t>
              </w:r>
              <w:proofErr w:type="spellStart"/>
              <w:r>
                <w:t>Evaluasi</w:t>
              </w:r>
              <w:proofErr w:type="spellEnd"/>
            </w:p>
          </w:sdtContent>
        </w:sdt>
        <w:p w14:paraId="1C18D251" w14:textId="77777777" w:rsidR="00C15AB8" w:rsidRDefault="00C15AB8">
          <w:pPr>
            <w:pStyle w:val="underline"/>
          </w:pPr>
        </w:p>
        <w:p w14:paraId="7F49271E" w14:textId="77777777" w:rsidR="00C15AB8" w:rsidRDefault="00000000">
          <w:pPr>
            <w:pStyle w:val="PadderBetweenControlandBody"/>
          </w:pPr>
        </w:p>
      </w:sdtContent>
    </w:sdt>
    <w:tbl>
      <w:tblPr>
        <w:tblStyle w:val="TableGrid11"/>
        <w:tblpPr w:leftFromText="181" w:rightFromText="181" w:tblpY="1"/>
        <w:tblW w:w="11528" w:type="dxa"/>
        <w:tblLayout w:type="fixed"/>
        <w:tblLook w:val="04A0" w:firstRow="1" w:lastRow="0" w:firstColumn="1" w:lastColumn="0" w:noHBand="0" w:noVBand="1"/>
      </w:tblPr>
      <w:tblGrid>
        <w:gridCol w:w="1431"/>
        <w:gridCol w:w="884"/>
        <w:gridCol w:w="9213"/>
      </w:tblGrid>
      <w:tr w:rsidR="00CA4814" w:rsidRPr="003113F7" w14:paraId="67439A9A" w14:textId="77777777" w:rsidTr="00E966B8">
        <w:trPr>
          <w:trHeight w:val="187"/>
        </w:trPr>
        <w:tc>
          <w:tcPr>
            <w:tcW w:w="1431" w:type="dxa"/>
          </w:tcPr>
          <w:p w14:paraId="5FAE4334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3B54FA62" w14:textId="77777777" w:rsidR="00CA4814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Perhatikan bacaan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dibawah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ini</w:t>
            </w:r>
          </w:p>
          <w:p w14:paraId="461648EF" w14:textId="77777777" w:rsidR="00CA4814" w:rsidRPr="00152C65" w:rsidRDefault="00CA4814" w:rsidP="00E966B8">
            <w:pPr>
              <w:pStyle w:val="Judul1"/>
              <w:rPr>
                <w:sz w:val="48"/>
                <w:szCs w:val="56"/>
              </w:rPr>
            </w:pPr>
            <w:proofErr w:type="spellStart"/>
            <w:r w:rsidRPr="00152C65">
              <w:rPr>
                <w:sz w:val="48"/>
                <w:szCs w:val="56"/>
              </w:rPr>
              <w:t>ذَٰلِكَ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ٱلْكِتَٰبُ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لَا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رَيْبَ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فِيهِ</w:t>
            </w:r>
            <w:proofErr w:type="spellEnd"/>
            <w:r w:rsidRPr="00152C65">
              <w:rPr>
                <w:sz w:val="48"/>
                <w:szCs w:val="56"/>
              </w:rPr>
              <w:t xml:space="preserve"> ۛ </w:t>
            </w:r>
            <w:proofErr w:type="spellStart"/>
            <w:r w:rsidRPr="00152C65">
              <w:rPr>
                <w:sz w:val="48"/>
                <w:szCs w:val="56"/>
              </w:rPr>
              <w:t>هُدًى</w:t>
            </w:r>
            <w:proofErr w:type="spellEnd"/>
            <w:r w:rsidRPr="00152C65">
              <w:rPr>
                <w:sz w:val="48"/>
                <w:szCs w:val="56"/>
              </w:rPr>
              <w:t xml:space="preserve"> </w:t>
            </w:r>
            <w:proofErr w:type="spellStart"/>
            <w:r w:rsidRPr="00152C65">
              <w:rPr>
                <w:sz w:val="48"/>
                <w:szCs w:val="56"/>
              </w:rPr>
              <w:t>لِّلْمُتَّقِينَ</w:t>
            </w:r>
            <w:proofErr w:type="spellEnd"/>
          </w:p>
          <w:p w14:paraId="5FF8CFAA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Potongan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’s</w:t>
            </w:r>
            <w:r>
              <w:rPr>
                <w:rFonts w:ascii="Arial" w:hAnsi="Arial" w:cs="Arial"/>
                <w:sz w:val="24"/>
                <w:szCs w:val="24"/>
              </w:rPr>
              <w:t xml:space="preserve"> ayat ini terdapat pada surat Al-Baqarah ayat...</w:t>
            </w:r>
          </w:p>
        </w:tc>
      </w:tr>
      <w:tr w:rsidR="00CA4814" w:rsidRPr="003113F7" w14:paraId="28590ABB" w14:textId="77777777" w:rsidTr="00E966B8">
        <w:trPr>
          <w:trHeight w:val="187"/>
        </w:trPr>
        <w:tc>
          <w:tcPr>
            <w:tcW w:w="1431" w:type="dxa"/>
          </w:tcPr>
          <w:p w14:paraId="278EEABA" w14:textId="77777777" w:rsidR="00CA4814" w:rsidRPr="008F7719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PG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30CFA0D0" w14:textId="77777777" w:rsidR="00CA4814" w:rsidRPr="007F460A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pembahasan</w:t>
            </w:r>
            <w:proofErr w:type="spellEnd"/>
          </w:p>
        </w:tc>
      </w:tr>
      <w:tr w:rsidR="00CA4814" w:rsidRPr="003113F7" w14:paraId="3FDFA94C" w14:textId="77777777" w:rsidTr="00E966B8">
        <w:trPr>
          <w:trHeight w:val="187"/>
        </w:trPr>
        <w:tc>
          <w:tcPr>
            <w:tcW w:w="1431" w:type="dxa"/>
          </w:tcPr>
          <w:p w14:paraId="7AFD6020" w14:textId="77777777" w:rsidR="00CA4814" w:rsidRPr="007F460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655DB4AB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56E8E680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A4814" w:rsidRPr="003113F7" w14:paraId="66AFFC15" w14:textId="77777777" w:rsidTr="00E966B8">
        <w:trPr>
          <w:trHeight w:val="187"/>
        </w:trPr>
        <w:tc>
          <w:tcPr>
            <w:tcW w:w="1431" w:type="dxa"/>
          </w:tcPr>
          <w:p w14:paraId="026E9890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7DF7885" w14:textId="77777777" w:rsidR="00CA4814" w:rsidRPr="00EF41C7" w:rsidRDefault="00CA4814" w:rsidP="00E966B8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031F669B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A4814" w:rsidRPr="003113F7" w14:paraId="52E316B4" w14:textId="77777777" w:rsidTr="00E966B8">
        <w:trPr>
          <w:trHeight w:val="187"/>
        </w:trPr>
        <w:tc>
          <w:tcPr>
            <w:tcW w:w="1431" w:type="dxa"/>
          </w:tcPr>
          <w:p w14:paraId="08669F2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3F56141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57A0E7A2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CA4814" w:rsidRPr="003113F7" w14:paraId="5A60BC71" w14:textId="77777777" w:rsidTr="00E966B8">
        <w:trPr>
          <w:trHeight w:val="187"/>
        </w:trPr>
        <w:tc>
          <w:tcPr>
            <w:tcW w:w="1431" w:type="dxa"/>
          </w:tcPr>
          <w:p w14:paraId="6CEAE3F6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A3835C7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2973CBDE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A4814" w:rsidRPr="003113F7" w14:paraId="1D936B06" w14:textId="77777777" w:rsidTr="00E966B8">
        <w:trPr>
          <w:trHeight w:val="187"/>
        </w:trPr>
        <w:tc>
          <w:tcPr>
            <w:tcW w:w="1431" w:type="dxa"/>
          </w:tcPr>
          <w:p w14:paraId="4C2A2F1D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95E533D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02AC0DA0" w14:textId="77777777" w:rsidR="00CA4814" w:rsidRPr="00E34D6B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CA4814" w:rsidRPr="005764B5" w14:paraId="212D80DF" w14:textId="77777777" w:rsidTr="00E966B8">
        <w:tc>
          <w:tcPr>
            <w:tcW w:w="1431" w:type="dxa"/>
          </w:tcPr>
          <w:p w14:paraId="3B7D8BFD" w14:textId="77777777" w:rsidR="00CA4814" w:rsidRPr="00F0712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5A704C57" w14:textId="77777777" w:rsidR="00CA4814" w:rsidRPr="00E34D6B" w:rsidRDefault="00CA4814" w:rsidP="00E966B8">
            <w:pPr>
              <w:pStyle w:val="Judul5"/>
              <w:widowControl w:val="0"/>
              <w:tabs>
                <w:tab w:val="left" w:pos="647"/>
                <w:tab w:val="left" w:pos="648"/>
              </w:tabs>
              <w:autoSpaceDE w:val="0"/>
              <w:autoSpaceDN w:val="0"/>
              <w:spacing w:before="0"/>
              <w:ind w:right="194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Pilih jenis buah pisang yang ada di Dunia</w:t>
            </w:r>
          </w:p>
        </w:tc>
      </w:tr>
      <w:tr w:rsidR="00CA4814" w:rsidRPr="003113F7" w14:paraId="2941BCAE" w14:textId="77777777" w:rsidTr="00E966B8">
        <w:tc>
          <w:tcPr>
            <w:tcW w:w="1431" w:type="dxa"/>
          </w:tcPr>
          <w:p w14:paraId="69B5A7A0" w14:textId="77777777" w:rsidR="00CA4814" w:rsidRPr="0018225D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225D">
              <w:rPr>
                <w:rFonts w:ascii="Arial" w:hAnsi="Arial" w:cs="Arial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78ECA34D" w14:textId="77777777" w:rsidR="00CA4814" w:rsidRPr="00E92E36" w:rsidRDefault="00CA4814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ID"/>
              </w:rPr>
              <w:t>Pembahasannya</w:t>
            </w:r>
            <w:proofErr w:type="spellEnd"/>
          </w:p>
        </w:tc>
      </w:tr>
      <w:tr w:rsidR="00CA4814" w:rsidRPr="0046260D" w14:paraId="2D75F593" w14:textId="77777777" w:rsidTr="00E966B8">
        <w:tc>
          <w:tcPr>
            <w:tcW w:w="1431" w:type="dxa"/>
          </w:tcPr>
          <w:p w14:paraId="59F034DA" w14:textId="77777777" w:rsidR="00CA4814" w:rsidRPr="007F460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6F2880A2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7FDBC733" w14:textId="77777777" w:rsidR="00CA4814" w:rsidRPr="000E7FB5" w:rsidRDefault="00CA4814" w:rsidP="00E966B8">
            <w:pPr>
              <w:tabs>
                <w:tab w:val="left" w:pos="360"/>
                <w:tab w:val="num" w:pos="1440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Raja</w:t>
            </w:r>
          </w:p>
        </w:tc>
      </w:tr>
      <w:tr w:rsidR="00CA4814" w:rsidRPr="003113F7" w14:paraId="163F325A" w14:textId="77777777" w:rsidTr="00E966B8">
        <w:tc>
          <w:tcPr>
            <w:tcW w:w="1431" w:type="dxa"/>
          </w:tcPr>
          <w:p w14:paraId="215AE098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3666F90B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276CDBF6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Pisang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Atlantis</w:t>
            </w:r>
            <w:proofErr w:type="spellEnd"/>
          </w:p>
        </w:tc>
      </w:tr>
      <w:tr w:rsidR="00CA4814" w:rsidRPr="003113F7" w14:paraId="3BDD022F" w14:textId="77777777" w:rsidTr="00E966B8">
        <w:tc>
          <w:tcPr>
            <w:tcW w:w="1431" w:type="dxa"/>
          </w:tcPr>
          <w:p w14:paraId="117B7333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7FF3076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23F2FCE7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Mas</w:t>
            </w:r>
          </w:p>
        </w:tc>
      </w:tr>
      <w:tr w:rsidR="00CA4814" w:rsidRPr="003113F7" w14:paraId="6A55C354" w14:textId="77777777" w:rsidTr="00E966B8">
        <w:tc>
          <w:tcPr>
            <w:tcW w:w="1431" w:type="dxa"/>
          </w:tcPr>
          <w:p w14:paraId="28A99DD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E1A0A7E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18114A22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Tanduk</w:t>
            </w:r>
          </w:p>
        </w:tc>
      </w:tr>
      <w:tr w:rsidR="00CA4814" w:rsidRPr="003113F7" w14:paraId="5C08F7AD" w14:textId="77777777" w:rsidTr="00E966B8">
        <w:tc>
          <w:tcPr>
            <w:tcW w:w="1431" w:type="dxa"/>
          </w:tcPr>
          <w:p w14:paraId="77336A91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A8C42F3" w14:textId="77777777" w:rsidR="00CA4814" w:rsidRPr="00EF41C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41C7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41F12AEF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Pisang Lampung</w:t>
            </w:r>
          </w:p>
        </w:tc>
      </w:tr>
      <w:tr w:rsidR="00CA4814" w:rsidRPr="003113F7" w14:paraId="082EB8BB" w14:textId="77777777" w:rsidTr="00E966B8">
        <w:trPr>
          <w:trHeight w:val="275"/>
        </w:trPr>
        <w:tc>
          <w:tcPr>
            <w:tcW w:w="1431" w:type="dxa"/>
          </w:tcPr>
          <w:p w14:paraId="5F12946B" w14:textId="77777777" w:rsidR="00CA4814" w:rsidRPr="007862A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6D4AE47" w14:textId="77777777" w:rsidR="00CA4814" w:rsidRPr="00870A94" w:rsidRDefault="00CA4814" w:rsidP="00E966B8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ind w:right="193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CO</w:t>
            </w:r>
            <w:r w:rsidRPr="00FC26A4"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perscript"/>
              </w:rPr>
              <w:softHyphen/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Merupakan karbon dioksida.</w:t>
            </w:r>
          </w:p>
        </w:tc>
      </w:tr>
      <w:tr w:rsidR="00CA4814" w:rsidRPr="003113F7" w14:paraId="02389B8E" w14:textId="77777777" w:rsidTr="00E966B8">
        <w:trPr>
          <w:trHeight w:val="303"/>
        </w:trPr>
        <w:tc>
          <w:tcPr>
            <w:tcW w:w="1431" w:type="dxa"/>
          </w:tcPr>
          <w:p w14:paraId="037196BC" w14:textId="77777777" w:rsidR="00CA4814" w:rsidRPr="006708AB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08AB">
              <w:rPr>
                <w:rFonts w:ascii="Arial" w:hAnsi="Arial" w:cs="Arial"/>
                <w:b/>
                <w:bCs/>
                <w:sz w:val="24"/>
                <w:szCs w:val="24"/>
              </w:rPr>
              <w:t>BS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37B051A3" w14:textId="77777777" w:rsidR="00CA4814" w:rsidRPr="003113F7" w:rsidRDefault="00CA4814" w:rsidP="00E966B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25D04EC4" w14:textId="77777777" w:rsidTr="00E966B8">
        <w:trPr>
          <w:trHeight w:val="171"/>
        </w:trPr>
        <w:tc>
          <w:tcPr>
            <w:tcW w:w="1431" w:type="dxa"/>
          </w:tcPr>
          <w:p w14:paraId="50B4590C" w14:textId="77777777" w:rsidR="00CA4814" w:rsidRPr="00A2747A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31C8FF9F" w14:textId="77777777" w:rsidR="00CA4814" w:rsidRPr="0021498A" w:rsidRDefault="00CA4814" w:rsidP="00E966B8">
            <w:pPr>
              <w:contextualSpacing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1498A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07035493" w14:textId="77777777" w:rsidR="00CA4814" w:rsidRPr="00C71F75" w:rsidRDefault="00CA4814" w:rsidP="00E966B8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ind w:right="193"/>
              <w:contextualSpacing/>
              <w:rPr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00C71F75">
              <w:rPr>
                <w:rFonts w:ascii="Arial" w:hAnsi="Arial" w:cs="Arial"/>
                <w:i w:val="0"/>
                <w:iCs w:val="0"/>
                <w:sz w:val="24"/>
                <w:szCs w:val="24"/>
              </w:rPr>
              <w:t>Benar</w:t>
            </w:r>
          </w:p>
        </w:tc>
      </w:tr>
      <w:tr w:rsidR="00CA4814" w:rsidRPr="003113F7" w14:paraId="2A76859E" w14:textId="77777777" w:rsidTr="00E966B8">
        <w:trPr>
          <w:trHeight w:val="70"/>
        </w:trPr>
        <w:tc>
          <w:tcPr>
            <w:tcW w:w="1431" w:type="dxa"/>
          </w:tcPr>
          <w:p w14:paraId="436A73FE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65F0B95A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5F03A8FB" w14:textId="77777777" w:rsidR="00CA4814" w:rsidRPr="00C71F75" w:rsidRDefault="00CA4814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1F75">
              <w:rPr>
                <w:rFonts w:ascii="Arial" w:hAnsi="Arial" w:cs="Arial"/>
                <w:sz w:val="24"/>
                <w:szCs w:val="24"/>
              </w:rPr>
              <w:t>Salah</w:t>
            </w:r>
          </w:p>
        </w:tc>
      </w:tr>
      <w:tr w:rsidR="00CA4814" w:rsidRPr="003113F7" w14:paraId="33377512" w14:textId="77777777" w:rsidTr="00E966B8">
        <w:trPr>
          <w:trHeight w:val="206"/>
        </w:trPr>
        <w:tc>
          <w:tcPr>
            <w:tcW w:w="1431" w:type="dxa"/>
          </w:tcPr>
          <w:p w14:paraId="1FF0CF79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4541CF6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59E7F88F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60C59547" w14:textId="77777777" w:rsidTr="00E966B8">
        <w:trPr>
          <w:trHeight w:val="70"/>
        </w:trPr>
        <w:tc>
          <w:tcPr>
            <w:tcW w:w="1431" w:type="dxa"/>
          </w:tcPr>
          <w:p w14:paraId="7192F553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DDA5D6D" w14:textId="77777777" w:rsidR="00CA4814" w:rsidRPr="003113F7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13F7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2D3EE435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6F5FA407" w14:textId="77777777" w:rsidTr="00E966B8">
        <w:trPr>
          <w:trHeight w:val="70"/>
        </w:trPr>
        <w:tc>
          <w:tcPr>
            <w:tcW w:w="1431" w:type="dxa"/>
          </w:tcPr>
          <w:p w14:paraId="16FC9E56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452FF0A" w14:textId="77777777" w:rsidR="00CA4814" w:rsidRPr="00C71F75" w:rsidRDefault="00CA4814" w:rsidP="00E966B8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2F0F0C82" w14:textId="77777777" w:rsidR="00CA4814" w:rsidRPr="003113F7" w:rsidRDefault="00CA4814" w:rsidP="00E966B8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448575A7" w14:textId="77777777" w:rsidTr="00E966B8">
        <w:tc>
          <w:tcPr>
            <w:tcW w:w="1431" w:type="dxa"/>
          </w:tcPr>
          <w:p w14:paraId="4324815A" w14:textId="77777777" w:rsidR="00CA4814" w:rsidRPr="00C71F75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6A83273E" w14:textId="77777777" w:rsidR="00CA4814" w:rsidRPr="00D01A34" w:rsidRDefault="00CA4814" w:rsidP="00E966B8">
            <w:pPr>
              <w:pStyle w:val="Judul5"/>
              <w:widowControl w:val="0"/>
              <w:tabs>
                <w:tab w:val="left" w:pos="648"/>
              </w:tabs>
              <w:autoSpaceDE w:val="0"/>
              <w:autoSpaceDN w:val="0"/>
              <w:spacing w:before="0"/>
              <w:contextualSpacing/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sz w:val="24"/>
                <w:szCs w:val="24"/>
              </w:rPr>
              <w:t>Bahasa Inggrisnya “Meja” adalah?</w:t>
            </w:r>
          </w:p>
        </w:tc>
      </w:tr>
      <w:tr w:rsidR="00CA4814" w:rsidRPr="003113F7" w14:paraId="2DC38808" w14:textId="77777777" w:rsidTr="00E966B8">
        <w:tc>
          <w:tcPr>
            <w:tcW w:w="1431" w:type="dxa"/>
          </w:tcPr>
          <w:p w14:paraId="4EFF525F" w14:textId="77777777" w:rsidR="00CA4814" w:rsidRPr="00E528B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528B7">
              <w:rPr>
                <w:rFonts w:ascii="Arial" w:hAnsi="Arial" w:cs="Arial"/>
                <w:b/>
                <w:bCs/>
                <w:sz w:val="24"/>
                <w:szCs w:val="24"/>
              </w:rPr>
              <w:t>ESSAY</w:t>
            </w:r>
          </w:p>
        </w:tc>
        <w:tc>
          <w:tcPr>
            <w:tcW w:w="10097" w:type="dxa"/>
            <w:gridSpan w:val="2"/>
            <w:shd w:val="clear" w:color="auto" w:fill="auto"/>
          </w:tcPr>
          <w:p w14:paraId="3407E406" w14:textId="77777777" w:rsidR="00CA4814" w:rsidRPr="003113F7" w:rsidRDefault="00CA4814" w:rsidP="00E966B8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814" w:rsidRPr="003113F7" w14:paraId="04278EBF" w14:textId="77777777" w:rsidTr="00E966B8">
        <w:tc>
          <w:tcPr>
            <w:tcW w:w="1431" w:type="dxa"/>
          </w:tcPr>
          <w:p w14:paraId="41466A2E" w14:textId="77777777" w:rsidR="00CA4814" w:rsidRPr="00A112CF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25</w:t>
            </w:r>
          </w:p>
        </w:tc>
        <w:tc>
          <w:tcPr>
            <w:tcW w:w="884" w:type="dxa"/>
            <w:shd w:val="clear" w:color="auto" w:fill="auto"/>
          </w:tcPr>
          <w:p w14:paraId="4564474B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213" w:type="dxa"/>
            <w:shd w:val="clear" w:color="auto" w:fill="auto"/>
          </w:tcPr>
          <w:p w14:paraId="330FE742" w14:textId="77777777" w:rsidR="00CA4814" w:rsidRPr="006878BE" w:rsidRDefault="00CA4814" w:rsidP="00E966B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119F53CB" w14:textId="77777777" w:rsidTr="00E966B8">
        <w:tc>
          <w:tcPr>
            <w:tcW w:w="1431" w:type="dxa"/>
          </w:tcPr>
          <w:p w14:paraId="7C9BD89A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01D17406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213" w:type="dxa"/>
            <w:shd w:val="clear" w:color="auto" w:fill="auto"/>
          </w:tcPr>
          <w:p w14:paraId="5B5CC931" w14:textId="77777777" w:rsidR="00CA4814" w:rsidRPr="0078505A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1FB75761" w14:textId="77777777" w:rsidTr="00E966B8">
        <w:tc>
          <w:tcPr>
            <w:tcW w:w="1431" w:type="dxa"/>
          </w:tcPr>
          <w:p w14:paraId="285E47F2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43FAE768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213" w:type="dxa"/>
            <w:shd w:val="clear" w:color="auto" w:fill="auto"/>
          </w:tcPr>
          <w:p w14:paraId="0B8C481E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</w:tr>
      <w:tr w:rsidR="00CA4814" w:rsidRPr="003113F7" w14:paraId="3D401050" w14:textId="77777777" w:rsidTr="00E966B8">
        <w:tc>
          <w:tcPr>
            <w:tcW w:w="1431" w:type="dxa"/>
          </w:tcPr>
          <w:p w14:paraId="579FEBB8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2D22D6A0" w14:textId="77777777" w:rsidR="00CA4814" w:rsidRPr="00911804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11804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213" w:type="dxa"/>
            <w:shd w:val="clear" w:color="auto" w:fill="auto"/>
          </w:tcPr>
          <w:p w14:paraId="2C90775E" w14:textId="77777777" w:rsidR="00CA4814" w:rsidRPr="0078505A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tABLE</w:t>
            </w:r>
            <w:proofErr w:type="spellEnd"/>
          </w:p>
        </w:tc>
      </w:tr>
      <w:tr w:rsidR="00CA4814" w:rsidRPr="003113F7" w14:paraId="5177B2E3" w14:textId="77777777" w:rsidTr="00E966B8">
        <w:tc>
          <w:tcPr>
            <w:tcW w:w="1431" w:type="dxa"/>
          </w:tcPr>
          <w:p w14:paraId="5DBEAB9F" w14:textId="77777777" w:rsidR="00CA4814" w:rsidRPr="003113F7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auto"/>
          </w:tcPr>
          <w:p w14:paraId="76CAD570" w14:textId="77777777" w:rsidR="00CA4814" w:rsidRPr="00F1729C" w:rsidRDefault="00CA4814" w:rsidP="00E966B8">
            <w:pPr>
              <w:contextualSpacing/>
              <w:mirrorIndents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729C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9213" w:type="dxa"/>
            <w:shd w:val="clear" w:color="auto" w:fill="auto"/>
          </w:tcPr>
          <w:p w14:paraId="5E6B325B" w14:textId="77777777" w:rsidR="00CA4814" w:rsidRPr="003113F7" w:rsidRDefault="00CA4814" w:rsidP="00E966B8">
            <w:pPr>
              <w:contextualSpacing/>
              <w:mirrorIndents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46EA4DB" w14:textId="77777777" w:rsidR="00C15AB8" w:rsidRDefault="00C15AB8"/>
    <w:sectPr w:rsidR="00C15AB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186AEB"/>
    <w:rsid w:val="00186AEB"/>
    <w:rsid w:val="004F416E"/>
    <w:rsid w:val="00C15AB8"/>
    <w:rsid w:val="00CA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59CE"/>
  <w15:docId w15:val="{A55FDFDC-4D74-4140-99B5-C6E3482C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link w:val="Judul1KAR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link w:val="Judul5KAR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2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customStyle="1" w:styleId="Judul1KAR">
    <w:name w:val="Judul 1 KAR"/>
    <w:basedOn w:val="FontParagrafDefault"/>
    <w:link w:val="Judul1"/>
    <w:uiPriority w:val="5"/>
    <w:rsid w:val="00CA4814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Judul5KAR">
    <w:name w:val="Judul 5 KAR"/>
    <w:basedOn w:val="FontParagrafDefault"/>
    <w:link w:val="Judul5"/>
    <w:uiPriority w:val="9"/>
    <w:rsid w:val="00CA4814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table" w:customStyle="1" w:styleId="TableGrid11">
    <w:name w:val="Table Grid11"/>
    <w:basedOn w:val="TabelNormal"/>
    <w:next w:val="KisiTabel"/>
    <w:uiPriority w:val="59"/>
    <w:rsid w:val="00CA4814"/>
    <w:pPr>
      <w:spacing w:after="0"/>
    </w:pPr>
    <w:rPr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59"/>
    <w:rsid w:val="00CA48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fan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B01C0B6-7BF1-44A8-B279-96FD303E0926}"/>
      </w:docPartPr>
      <w:docPartBody>
        <w:p w:rsidR="00000000" w:rsidRDefault="00587C98">
          <w:r w:rsidRPr="00FC6C7C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98"/>
    <w:rsid w:val="003645DF"/>
    <w:rsid w:val="0058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587C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logPostInfo xmlns="http://www.microsoft.com/Office/Word/BlogTool">
  <PostTitle>Template Evaluasi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2</cp:revision>
  <dcterms:created xsi:type="dcterms:W3CDTF">2023-04-04T22:36:00Z</dcterms:created>
  <dcterms:modified xsi:type="dcterms:W3CDTF">2023-04-04T22:38:00Z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