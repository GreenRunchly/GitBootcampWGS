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14:paraId="0CF0E659" w14:textId="730594BC" w:rsidR="00F23D9A" w:rsidRDefault="006B4ADE" w:rsidP="006B4ADE">
          <w:pPr>
            <w:pStyle w:val="PublishStatus"/>
          </w:pPr>
          <w:r>
            <w:t>This post was republished to CBT Trikabta at 15:15:49 10/03/2022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71BD538E" w14:textId="0E9D5A25" w:rsidR="00876791" w:rsidRDefault="00643476">
              <w:pPr>
                <w:pStyle w:val="Publishwithline"/>
              </w:pPr>
              <w:r>
                <w:t>NAMA MAPEL DAN KELAS</w:t>
              </w:r>
            </w:p>
          </w:sdtContent>
        </w:sdt>
        <w:p w14:paraId="073B6700" w14:textId="77777777" w:rsidR="00876791" w:rsidRDefault="00876791">
          <w:pPr>
            <w:pStyle w:val="underline"/>
          </w:pPr>
        </w:p>
        <w:p w14:paraId="0CEB1A95" w14:textId="77777777" w:rsidR="00876791" w:rsidRDefault="00643476">
          <w:pPr>
            <w:pStyle w:val="PadderBetweenControlandBody"/>
          </w:pPr>
        </w:p>
      </w:sdtContent>
    </w:sdt>
    <w:tbl>
      <w:tblPr>
        <w:tblStyle w:val="TableGrid11"/>
        <w:tblpPr w:leftFromText="181" w:rightFromText="181" w:tblpY="1"/>
        <w:tblW w:w="9314" w:type="dxa"/>
        <w:tblLayout w:type="fixed"/>
        <w:tblLook w:val="04A0" w:firstRow="1" w:lastRow="0" w:firstColumn="1" w:lastColumn="0" w:noHBand="0" w:noVBand="1"/>
      </w:tblPr>
      <w:tblGrid>
        <w:gridCol w:w="1298"/>
        <w:gridCol w:w="805"/>
        <w:gridCol w:w="7211"/>
      </w:tblGrid>
      <w:tr w:rsidR="00BC2EB4" w:rsidRPr="003113F7" w14:paraId="45020ACC" w14:textId="77777777" w:rsidTr="00643476">
        <w:tc>
          <w:tcPr>
            <w:tcW w:w="1298" w:type="dxa"/>
            <w:shd w:val="clear" w:color="auto" w:fill="auto"/>
          </w:tcPr>
          <w:p w14:paraId="64F1BD61" w14:textId="77777777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28FB1FDC" w14:textId="4597EB39" w:rsidR="00BC2EB4" w:rsidRPr="003113F7" w:rsidRDefault="00BC2EB4" w:rsidP="00BC2EB4">
            <w:pPr>
              <w:pStyle w:val="Heading5"/>
              <w:widowControl w:val="0"/>
              <w:tabs>
                <w:tab w:val="left" w:pos="647"/>
                <w:tab w:val="left" w:pos="648"/>
              </w:tabs>
              <w:autoSpaceDE w:val="0"/>
              <w:autoSpaceDN w:val="0"/>
              <w:spacing w:before="0"/>
              <w:ind w:right="194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893A79" w:rsidRPr="003113F7" w14:paraId="59835071" w14:textId="77777777" w:rsidTr="00643476">
        <w:tc>
          <w:tcPr>
            <w:tcW w:w="1298" w:type="dxa"/>
            <w:shd w:val="clear" w:color="auto" w:fill="auto"/>
          </w:tcPr>
          <w:p w14:paraId="7A64FFB5" w14:textId="77777777" w:rsidR="00893A79" w:rsidRPr="003113F7" w:rsidRDefault="00893A79" w:rsidP="00446DAF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[pg]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0FB2CD86" w14:textId="7027C2DE" w:rsidR="00893A79" w:rsidRPr="003113F7" w:rsidRDefault="00893A79" w:rsidP="00446DA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B4" w:rsidRPr="003113F7" w14:paraId="44DF37A1" w14:textId="77777777" w:rsidTr="00643476">
        <w:trPr>
          <w:trHeight w:val="70"/>
        </w:trPr>
        <w:tc>
          <w:tcPr>
            <w:tcW w:w="1298" w:type="dxa"/>
            <w:shd w:val="clear" w:color="auto" w:fill="auto"/>
          </w:tcPr>
          <w:p w14:paraId="1DB1D2D3" w14:textId="77777777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9F19EFA" w14:textId="0165B8DC" w:rsidR="00BC2EB4" w:rsidRPr="003113F7" w:rsidRDefault="00BC2EB4" w:rsidP="00975EF4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56CAABF" w14:textId="406BC4B2" w:rsidR="00BC2EB4" w:rsidRPr="003113F7" w:rsidRDefault="00BC2EB4" w:rsidP="00BC2EB4">
            <w:pPr>
              <w:tabs>
                <w:tab w:val="left" w:pos="36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617F9D56" w14:textId="77777777" w:rsidTr="00643476">
        <w:trPr>
          <w:trHeight w:val="176"/>
        </w:trPr>
        <w:tc>
          <w:tcPr>
            <w:tcW w:w="1298" w:type="dxa"/>
            <w:shd w:val="clear" w:color="auto" w:fill="auto"/>
          </w:tcPr>
          <w:p w14:paraId="4265F7F3" w14:textId="77777777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CE604A9" w14:textId="3A971F91" w:rsidR="00BC2EB4" w:rsidRPr="003113F7" w:rsidRDefault="00BC2EB4" w:rsidP="00975EF4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F4DA9FF" w14:textId="36717B62" w:rsidR="00BC2EB4" w:rsidRPr="003113F7" w:rsidRDefault="00BC2EB4" w:rsidP="00BC2EB4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B4" w:rsidRPr="003113F7" w14:paraId="2778ED8D" w14:textId="77777777" w:rsidTr="00643476">
        <w:trPr>
          <w:trHeight w:val="166"/>
        </w:trPr>
        <w:tc>
          <w:tcPr>
            <w:tcW w:w="1298" w:type="dxa"/>
            <w:shd w:val="clear" w:color="auto" w:fill="auto"/>
          </w:tcPr>
          <w:p w14:paraId="77C3D643" w14:textId="77777777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EFFC95E" w14:textId="4AF0C31C" w:rsidR="00BC2EB4" w:rsidRPr="003113F7" w:rsidRDefault="00BC2EB4" w:rsidP="00975EF4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5DCECE6" w14:textId="52A2CF1F" w:rsidR="00BC2EB4" w:rsidRPr="003113F7" w:rsidRDefault="00BC2EB4" w:rsidP="00BC2EB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B4" w:rsidRPr="003113F7" w14:paraId="64A65554" w14:textId="77777777" w:rsidTr="00643476">
        <w:trPr>
          <w:trHeight w:val="70"/>
        </w:trPr>
        <w:tc>
          <w:tcPr>
            <w:tcW w:w="1298" w:type="dxa"/>
            <w:shd w:val="clear" w:color="auto" w:fill="auto"/>
          </w:tcPr>
          <w:p w14:paraId="653E0453" w14:textId="77777777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738D6A5" w14:textId="0C237A79" w:rsidR="00BC2EB4" w:rsidRPr="003113F7" w:rsidRDefault="00BC2EB4" w:rsidP="00975EF4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A8F4065" w14:textId="1179E3C3" w:rsidR="00BC2EB4" w:rsidRPr="003113F7" w:rsidRDefault="00BC2EB4" w:rsidP="00BC2EB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B4" w:rsidRPr="003113F7" w14:paraId="5BF58959" w14:textId="77777777" w:rsidTr="00643476">
        <w:trPr>
          <w:trHeight w:val="187"/>
        </w:trPr>
        <w:tc>
          <w:tcPr>
            <w:tcW w:w="1298" w:type="dxa"/>
            <w:shd w:val="clear" w:color="auto" w:fill="auto"/>
          </w:tcPr>
          <w:p w14:paraId="5C24746B" w14:textId="77777777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D932534" w14:textId="475D24B0" w:rsidR="00BC2EB4" w:rsidRPr="00184376" w:rsidRDefault="00BC2EB4" w:rsidP="00975EF4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211" w:type="dxa"/>
            <w:shd w:val="clear" w:color="auto" w:fill="auto"/>
          </w:tcPr>
          <w:p w14:paraId="11073128" w14:textId="481E2423" w:rsidR="00BC2EB4" w:rsidRPr="00A91186" w:rsidRDefault="00BC2EB4" w:rsidP="00BC2EB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B4" w:rsidRPr="003113F7" w14:paraId="13AA7CFD" w14:textId="77777777" w:rsidTr="00643476">
        <w:tc>
          <w:tcPr>
            <w:tcW w:w="1298" w:type="dxa"/>
            <w:shd w:val="clear" w:color="auto" w:fill="auto"/>
          </w:tcPr>
          <w:p w14:paraId="75A2EF8C" w14:textId="77777777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1DD1C620" w14:textId="5B5542D6" w:rsidR="00051597" w:rsidRPr="00D6131D" w:rsidRDefault="00051597" w:rsidP="00051597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 w:rsidR="00BC2EB4" w:rsidRPr="003113F7" w14:paraId="3D5E1818" w14:textId="77777777" w:rsidTr="00643476">
        <w:tc>
          <w:tcPr>
            <w:tcW w:w="1298" w:type="dxa"/>
            <w:shd w:val="clear" w:color="auto" w:fill="auto"/>
          </w:tcPr>
          <w:p w14:paraId="0E89B4B4" w14:textId="77777777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[pg]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53E6191C" w14:textId="70F1EFD8" w:rsidR="00BC2EB4" w:rsidRPr="003113F7" w:rsidRDefault="00BC2EB4" w:rsidP="00BC2EB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B4" w:rsidRPr="003113F7" w14:paraId="6E915A4F" w14:textId="77777777" w:rsidTr="00643476">
        <w:tc>
          <w:tcPr>
            <w:tcW w:w="1298" w:type="dxa"/>
            <w:shd w:val="clear" w:color="auto" w:fill="auto"/>
          </w:tcPr>
          <w:p w14:paraId="5DCF3126" w14:textId="77777777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09D763D" w14:textId="511A7AF5" w:rsidR="00BC2EB4" w:rsidRPr="003113F7" w:rsidRDefault="00BC2EB4" w:rsidP="00975EF4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3CDF087" w14:textId="0C8B2516" w:rsidR="00BC2EB4" w:rsidRPr="003113F7" w:rsidRDefault="00BC2EB4" w:rsidP="00BC2EB4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7C9514BC" w14:textId="77777777" w:rsidTr="00643476">
        <w:tc>
          <w:tcPr>
            <w:tcW w:w="1298" w:type="dxa"/>
            <w:shd w:val="clear" w:color="auto" w:fill="auto"/>
          </w:tcPr>
          <w:p w14:paraId="59427EC9" w14:textId="77777777" w:rsidR="00E656C0" w:rsidRPr="003113F7" w:rsidRDefault="00E656C0" w:rsidP="00E656C0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706C90C" w14:textId="18A95BCA" w:rsidR="00E656C0" w:rsidRPr="00D6131D" w:rsidRDefault="00E656C0" w:rsidP="00975EF4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211" w:type="dxa"/>
            <w:shd w:val="clear" w:color="auto" w:fill="auto"/>
          </w:tcPr>
          <w:p w14:paraId="0A5BBE02" w14:textId="7FEBEB28" w:rsidR="00E656C0" w:rsidRPr="00A91186" w:rsidRDefault="00E656C0" w:rsidP="00E656C0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B4" w:rsidRPr="003113F7" w14:paraId="11E3609C" w14:textId="77777777" w:rsidTr="00643476">
        <w:tc>
          <w:tcPr>
            <w:tcW w:w="1298" w:type="dxa"/>
            <w:shd w:val="clear" w:color="auto" w:fill="auto"/>
          </w:tcPr>
          <w:p w14:paraId="7E497178" w14:textId="77777777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2930E7D" w14:textId="25231033" w:rsidR="00BC2EB4" w:rsidRPr="003113F7" w:rsidRDefault="00BC2EB4" w:rsidP="00975EF4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E9FC207" w14:textId="34330A68" w:rsidR="00BC2EB4" w:rsidRPr="003113F7" w:rsidRDefault="00BC2EB4" w:rsidP="00BC2EB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B4" w:rsidRPr="003113F7" w14:paraId="37DFF2D0" w14:textId="77777777" w:rsidTr="00643476">
        <w:tc>
          <w:tcPr>
            <w:tcW w:w="1298" w:type="dxa"/>
            <w:shd w:val="clear" w:color="auto" w:fill="auto"/>
          </w:tcPr>
          <w:p w14:paraId="5AFE00E2" w14:textId="77777777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D74D17D" w14:textId="73C6E9CA" w:rsidR="00BC2EB4" w:rsidRPr="003113F7" w:rsidRDefault="00BC2EB4" w:rsidP="00975EF4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5959E1F" w14:textId="4D3134E4" w:rsidR="00BC2EB4" w:rsidRPr="003113F7" w:rsidRDefault="00BC2EB4" w:rsidP="00BC2EB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B4" w:rsidRPr="003113F7" w14:paraId="3085C374" w14:textId="77777777" w:rsidTr="00643476">
        <w:tc>
          <w:tcPr>
            <w:tcW w:w="1298" w:type="dxa"/>
            <w:shd w:val="clear" w:color="auto" w:fill="auto"/>
          </w:tcPr>
          <w:p w14:paraId="2572F074" w14:textId="77777777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57F5247" w14:textId="7B7CAE91" w:rsidR="00BC2EB4" w:rsidRPr="003113F7" w:rsidRDefault="00BC2EB4" w:rsidP="00975EF4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0845A37" w14:textId="3103D7DB" w:rsidR="00BC2EB4" w:rsidRPr="003113F7" w:rsidRDefault="00BC2EB4" w:rsidP="00BC2EB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B4" w:rsidRPr="003113F7" w14:paraId="66359B77" w14:textId="77777777" w:rsidTr="00643476">
        <w:trPr>
          <w:trHeight w:val="275"/>
        </w:trPr>
        <w:tc>
          <w:tcPr>
            <w:tcW w:w="1298" w:type="dxa"/>
            <w:shd w:val="clear" w:color="auto" w:fill="auto"/>
          </w:tcPr>
          <w:p w14:paraId="16A7F9F5" w14:textId="77777777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452CE40D" w14:textId="7941F1D9" w:rsidR="00051597" w:rsidRPr="00D6131D" w:rsidRDefault="00051597" w:rsidP="00051597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BC2EB4" w:rsidRPr="003113F7" w14:paraId="7114909F" w14:textId="77777777" w:rsidTr="00643476">
        <w:trPr>
          <w:trHeight w:val="275"/>
        </w:trPr>
        <w:tc>
          <w:tcPr>
            <w:tcW w:w="1298" w:type="dxa"/>
            <w:shd w:val="clear" w:color="auto" w:fill="auto"/>
          </w:tcPr>
          <w:p w14:paraId="319A0EC8" w14:textId="344E81D1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[pg]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7E35CD5E" w14:textId="71E817BA" w:rsidR="00BC2EB4" w:rsidRPr="003113F7" w:rsidRDefault="00BC2EB4" w:rsidP="00BC2EB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1EFF4457" w14:textId="77777777" w:rsidTr="00643476">
        <w:trPr>
          <w:trHeight w:val="171"/>
        </w:trPr>
        <w:tc>
          <w:tcPr>
            <w:tcW w:w="1298" w:type="dxa"/>
            <w:shd w:val="clear" w:color="auto" w:fill="auto"/>
          </w:tcPr>
          <w:p w14:paraId="3CFD1F2B" w14:textId="77777777" w:rsidR="00051597" w:rsidRPr="003113F7" w:rsidRDefault="00051597" w:rsidP="0005159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5A194C1" w14:textId="78FCAA93" w:rsidR="00051597" w:rsidRPr="003113F7" w:rsidRDefault="00051597" w:rsidP="00051597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2D48BAD" w14:textId="6FE32B2F" w:rsidR="00051597" w:rsidRPr="003113F7" w:rsidRDefault="00051597" w:rsidP="0005159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3A76DEBE" w14:textId="77777777" w:rsidTr="00643476">
        <w:trPr>
          <w:trHeight w:val="70"/>
        </w:trPr>
        <w:tc>
          <w:tcPr>
            <w:tcW w:w="1298" w:type="dxa"/>
            <w:shd w:val="clear" w:color="auto" w:fill="auto"/>
          </w:tcPr>
          <w:p w14:paraId="41ED84F0" w14:textId="77777777" w:rsidR="00051597" w:rsidRPr="003113F7" w:rsidRDefault="00051597" w:rsidP="0005159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011C207" w14:textId="05023122" w:rsidR="00051597" w:rsidRPr="003113F7" w:rsidRDefault="00051597" w:rsidP="00051597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44D7463" w14:textId="1028B707" w:rsidR="00051597" w:rsidRPr="003113F7" w:rsidRDefault="00051597" w:rsidP="0005159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230CCFA0" w14:textId="77777777" w:rsidTr="00643476">
        <w:trPr>
          <w:trHeight w:val="206"/>
        </w:trPr>
        <w:tc>
          <w:tcPr>
            <w:tcW w:w="1298" w:type="dxa"/>
            <w:shd w:val="clear" w:color="auto" w:fill="auto"/>
          </w:tcPr>
          <w:p w14:paraId="7D4C049F" w14:textId="77777777" w:rsidR="00051597" w:rsidRPr="003113F7" w:rsidRDefault="00051597" w:rsidP="0005159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85A53A7" w14:textId="2F93FB3C" w:rsidR="00051597" w:rsidRPr="003113F7" w:rsidRDefault="00051597" w:rsidP="00051597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C480C4D" w14:textId="4023918F" w:rsidR="00051597" w:rsidRPr="003113F7" w:rsidRDefault="00051597" w:rsidP="0005159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3E13BAC6" w14:textId="77777777" w:rsidTr="00643476">
        <w:trPr>
          <w:trHeight w:val="70"/>
        </w:trPr>
        <w:tc>
          <w:tcPr>
            <w:tcW w:w="1298" w:type="dxa"/>
            <w:shd w:val="clear" w:color="auto" w:fill="auto"/>
          </w:tcPr>
          <w:p w14:paraId="3D85E519" w14:textId="77777777" w:rsidR="00051597" w:rsidRPr="003113F7" w:rsidRDefault="00051597" w:rsidP="0005159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4B2BDDB" w14:textId="0D167413" w:rsidR="00051597" w:rsidRPr="003113F7" w:rsidRDefault="00051597" w:rsidP="00051597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82A693A" w14:textId="5B19EFEE" w:rsidR="00051597" w:rsidRPr="003113F7" w:rsidRDefault="00051597" w:rsidP="0005159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44E7A76D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15F11C91" w14:textId="77777777" w:rsidR="00051597" w:rsidRPr="003113F7" w:rsidRDefault="00051597" w:rsidP="0005159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DE1A9F6" w14:textId="27E4C759" w:rsidR="00051597" w:rsidRPr="00D6131D" w:rsidRDefault="00051597" w:rsidP="00051597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211" w:type="dxa"/>
            <w:shd w:val="clear" w:color="auto" w:fill="auto"/>
          </w:tcPr>
          <w:p w14:paraId="3542208E" w14:textId="316FC4FC" w:rsidR="00051597" w:rsidRPr="00A91186" w:rsidRDefault="00051597" w:rsidP="0005159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2DC552AF" w14:textId="77777777" w:rsidTr="00643476">
        <w:tc>
          <w:tcPr>
            <w:tcW w:w="1298" w:type="dxa"/>
            <w:shd w:val="clear" w:color="auto" w:fill="auto"/>
          </w:tcPr>
          <w:p w14:paraId="5D1FDF67" w14:textId="3AEA3949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2ACA4BA9" w14:textId="0EC065F8" w:rsidR="00CC6852" w:rsidRPr="00D6131D" w:rsidRDefault="00CC6852" w:rsidP="00CC6852">
            <w:pPr>
              <w:pStyle w:val="Heading5"/>
              <w:widowControl w:val="0"/>
              <w:tabs>
                <w:tab w:val="left" w:pos="647"/>
                <w:tab w:val="left" w:pos="648"/>
              </w:tabs>
              <w:autoSpaceDE w:val="0"/>
              <w:autoSpaceDN w:val="0"/>
              <w:spacing w:before="0"/>
              <w:ind w:right="194"/>
              <w:contextualSpacing/>
              <w:outlineLvl w:val="4"/>
              <w:rPr>
                <w:rFonts w:ascii="Arial Narrow" w:hAnsi="Arial Narrow" w:cs="Arial"/>
                <w:i w:val="0"/>
                <w:iCs w:val="0"/>
                <w:color w:val="auto"/>
                <w:sz w:val="28"/>
              </w:rPr>
            </w:pPr>
          </w:p>
        </w:tc>
      </w:tr>
      <w:tr w:rsidR="00CC6852" w:rsidRPr="003113F7" w14:paraId="186463A2" w14:textId="77777777" w:rsidTr="00643476">
        <w:tc>
          <w:tcPr>
            <w:tcW w:w="1298" w:type="dxa"/>
            <w:shd w:val="clear" w:color="auto" w:fill="auto"/>
          </w:tcPr>
          <w:p w14:paraId="0601D793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[pg]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0FB7C745" w14:textId="06149D42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45A73B8D" w14:textId="77777777" w:rsidTr="00643476">
        <w:trPr>
          <w:trHeight w:val="70"/>
        </w:trPr>
        <w:tc>
          <w:tcPr>
            <w:tcW w:w="1298" w:type="dxa"/>
            <w:shd w:val="clear" w:color="auto" w:fill="auto"/>
          </w:tcPr>
          <w:p w14:paraId="5E4EEEDA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52E1975" w14:textId="70115A13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4936570" w14:textId="5FE1AF5D" w:rsidR="00CC6852" w:rsidRPr="003113F7" w:rsidRDefault="00CC6852" w:rsidP="00CC6852">
            <w:pPr>
              <w:tabs>
                <w:tab w:val="left" w:pos="36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63DD9AD5" w14:textId="77777777" w:rsidTr="00643476">
        <w:trPr>
          <w:trHeight w:val="176"/>
        </w:trPr>
        <w:tc>
          <w:tcPr>
            <w:tcW w:w="1298" w:type="dxa"/>
            <w:shd w:val="clear" w:color="auto" w:fill="auto"/>
          </w:tcPr>
          <w:p w14:paraId="3BA45D1A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B946FDC" w14:textId="3ADE5638" w:rsidR="00CC6852" w:rsidRPr="00D6131D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211" w:type="dxa"/>
            <w:shd w:val="clear" w:color="auto" w:fill="auto"/>
          </w:tcPr>
          <w:p w14:paraId="78941459" w14:textId="64B97C31" w:rsidR="00CC6852" w:rsidRPr="00A91186" w:rsidRDefault="00CC6852" w:rsidP="00CC685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5CDC4539" w14:textId="77777777" w:rsidTr="00643476">
        <w:trPr>
          <w:trHeight w:val="166"/>
        </w:trPr>
        <w:tc>
          <w:tcPr>
            <w:tcW w:w="1298" w:type="dxa"/>
            <w:shd w:val="clear" w:color="auto" w:fill="auto"/>
          </w:tcPr>
          <w:p w14:paraId="4789CB00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C3D8EE1" w14:textId="1D68B2C8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09EF2FB" w14:textId="7E9E63D4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33F0D0B3" w14:textId="77777777" w:rsidTr="00643476">
        <w:trPr>
          <w:trHeight w:val="70"/>
        </w:trPr>
        <w:tc>
          <w:tcPr>
            <w:tcW w:w="1298" w:type="dxa"/>
            <w:shd w:val="clear" w:color="auto" w:fill="auto"/>
          </w:tcPr>
          <w:p w14:paraId="095884D6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3ECB327" w14:textId="7F286E7C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AA1957E" w14:textId="549F5262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6CF5D233" w14:textId="77777777" w:rsidTr="00643476">
        <w:trPr>
          <w:trHeight w:val="187"/>
        </w:trPr>
        <w:tc>
          <w:tcPr>
            <w:tcW w:w="1298" w:type="dxa"/>
            <w:shd w:val="clear" w:color="auto" w:fill="auto"/>
          </w:tcPr>
          <w:p w14:paraId="38833945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D38E888" w14:textId="69B2D033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B3D626E" w14:textId="4D239909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051597" w14:paraId="458D3262" w14:textId="77777777" w:rsidTr="00643476">
        <w:tc>
          <w:tcPr>
            <w:tcW w:w="1298" w:type="dxa"/>
            <w:shd w:val="clear" w:color="auto" w:fill="auto"/>
          </w:tcPr>
          <w:p w14:paraId="2D8DF03B" w14:textId="2E552E01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3945CB18" w14:textId="0BEA1DE1" w:rsidR="00CC6852" w:rsidRPr="00CA0A5F" w:rsidRDefault="00CC6852" w:rsidP="00CC685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CC6852" w:rsidRPr="003113F7" w14:paraId="31CB5DA0" w14:textId="77777777" w:rsidTr="00643476">
        <w:tc>
          <w:tcPr>
            <w:tcW w:w="1298" w:type="dxa"/>
            <w:shd w:val="clear" w:color="auto" w:fill="auto"/>
          </w:tcPr>
          <w:p w14:paraId="54D2AB33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[pg]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30FE95F3" w14:textId="2F89030D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08FCCD4B" w14:textId="77777777" w:rsidTr="00643476">
        <w:tc>
          <w:tcPr>
            <w:tcW w:w="1298" w:type="dxa"/>
            <w:shd w:val="clear" w:color="auto" w:fill="auto"/>
          </w:tcPr>
          <w:p w14:paraId="61D38E80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C0EBA5E" w14:textId="5727CD68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C1050E9" w14:textId="3646DA0C" w:rsidR="00CC6852" w:rsidRPr="003113F7" w:rsidRDefault="00CC6852" w:rsidP="00CC6852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216AE883" w14:textId="77777777" w:rsidTr="00643476">
        <w:tc>
          <w:tcPr>
            <w:tcW w:w="1298" w:type="dxa"/>
            <w:shd w:val="clear" w:color="auto" w:fill="auto"/>
          </w:tcPr>
          <w:p w14:paraId="655C7722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75338BB" w14:textId="742C63A9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EB42E8F" w14:textId="2D0000D3" w:rsidR="00CC6852" w:rsidRPr="003113F7" w:rsidRDefault="00CC6852" w:rsidP="00CC685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289AD9D2" w14:textId="77777777" w:rsidTr="00643476">
        <w:tc>
          <w:tcPr>
            <w:tcW w:w="1298" w:type="dxa"/>
            <w:shd w:val="clear" w:color="auto" w:fill="auto"/>
          </w:tcPr>
          <w:p w14:paraId="1D66A4C9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5CC7988" w14:textId="7D3F3032" w:rsidR="00CC6852" w:rsidRPr="00CA0A5F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211" w:type="dxa"/>
            <w:shd w:val="clear" w:color="auto" w:fill="auto"/>
          </w:tcPr>
          <w:p w14:paraId="105F06F7" w14:textId="65F82F65" w:rsidR="00CC6852" w:rsidRPr="00A91186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62A1E1E1" w14:textId="77777777" w:rsidTr="00643476">
        <w:tc>
          <w:tcPr>
            <w:tcW w:w="1298" w:type="dxa"/>
            <w:shd w:val="clear" w:color="auto" w:fill="auto"/>
          </w:tcPr>
          <w:p w14:paraId="57A30795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466C51C" w14:textId="49337F22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5A47ED1" w14:textId="7C28EDB0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4C21115B" w14:textId="77777777" w:rsidTr="00643476">
        <w:tc>
          <w:tcPr>
            <w:tcW w:w="1298" w:type="dxa"/>
            <w:shd w:val="clear" w:color="auto" w:fill="auto"/>
          </w:tcPr>
          <w:p w14:paraId="7763594A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96562F2" w14:textId="5B8E3543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191A985" w14:textId="57A1217A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051597" w14:paraId="1031EE5F" w14:textId="77777777" w:rsidTr="00643476">
        <w:trPr>
          <w:trHeight w:val="275"/>
        </w:trPr>
        <w:tc>
          <w:tcPr>
            <w:tcW w:w="1298" w:type="dxa"/>
            <w:shd w:val="clear" w:color="auto" w:fill="auto"/>
          </w:tcPr>
          <w:p w14:paraId="2BA3B930" w14:textId="6E0D0F74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43041F4F" w14:textId="799E3369" w:rsidR="00CC6852" w:rsidRPr="00EC1309" w:rsidRDefault="00CC6852" w:rsidP="00CC685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CC6852" w:rsidRPr="003113F7" w14:paraId="7C972F4D" w14:textId="77777777" w:rsidTr="00643476">
        <w:trPr>
          <w:trHeight w:val="275"/>
        </w:trPr>
        <w:tc>
          <w:tcPr>
            <w:tcW w:w="1298" w:type="dxa"/>
            <w:shd w:val="clear" w:color="auto" w:fill="auto"/>
          </w:tcPr>
          <w:p w14:paraId="66926FBA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[pg]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1AD51BC6" w14:textId="45274ED0" w:rsidR="00CC6852" w:rsidRPr="003113F7" w:rsidRDefault="00CC6852" w:rsidP="0094259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3BF72208" w14:textId="77777777" w:rsidTr="00643476">
        <w:trPr>
          <w:trHeight w:val="171"/>
        </w:trPr>
        <w:tc>
          <w:tcPr>
            <w:tcW w:w="1298" w:type="dxa"/>
            <w:shd w:val="clear" w:color="auto" w:fill="auto"/>
          </w:tcPr>
          <w:p w14:paraId="4EFE9BE7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8AFBB39" w14:textId="02DD6C07" w:rsidR="00CC6852" w:rsidRPr="00B10069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211" w:type="dxa"/>
            <w:shd w:val="clear" w:color="auto" w:fill="auto"/>
          </w:tcPr>
          <w:p w14:paraId="28AE2611" w14:textId="10074B38" w:rsidR="00CC6852" w:rsidRPr="00A91186" w:rsidRDefault="00CC6852" w:rsidP="00CC6852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36C97968" w14:textId="77777777" w:rsidTr="00643476">
        <w:trPr>
          <w:trHeight w:val="70"/>
        </w:trPr>
        <w:tc>
          <w:tcPr>
            <w:tcW w:w="1298" w:type="dxa"/>
            <w:shd w:val="clear" w:color="auto" w:fill="auto"/>
          </w:tcPr>
          <w:p w14:paraId="12E16E2B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D4C1241" w14:textId="473BD0D1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A652F04" w14:textId="0386035E" w:rsidR="00CC6852" w:rsidRPr="003113F7" w:rsidRDefault="00CC6852" w:rsidP="00CC685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72B26B75" w14:textId="77777777" w:rsidTr="00643476">
        <w:trPr>
          <w:trHeight w:val="206"/>
        </w:trPr>
        <w:tc>
          <w:tcPr>
            <w:tcW w:w="1298" w:type="dxa"/>
            <w:shd w:val="clear" w:color="auto" w:fill="auto"/>
          </w:tcPr>
          <w:p w14:paraId="6A435329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3DA3791" w14:textId="4F76DFDA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5929030" w14:textId="5CC6BE14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52C01C5D" w14:textId="77777777" w:rsidTr="00643476">
        <w:trPr>
          <w:trHeight w:val="70"/>
        </w:trPr>
        <w:tc>
          <w:tcPr>
            <w:tcW w:w="1298" w:type="dxa"/>
            <w:shd w:val="clear" w:color="auto" w:fill="auto"/>
          </w:tcPr>
          <w:p w14:paraId="41D16888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9A3FB01" w14:textId="47C5CAFB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2E127C9" w14:textId="1E769F31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704AF868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2F0D0D87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2CCC38B" w14:textId="0F4CBA6F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4767A9F" w14:textId="0A08D129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649CA79E" w14:textId="77777777" w:rsidTr="00643476">
        <w:tc>
          <w:tcPr>
            <w:tcW w:w="1298" w:type="dxa"/>
            <w:shd w:val="clear" w:color="auto" w:fill="auto"/>
          </w:tcPr>
          <w:p w14:paraId="3F9FF841" w14:textId="05C1915C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7703B751" w14:textId="0D98F212" w:rsidR="00CC6852" w:rsidRPr="00267A36" w:rsidRDefault="00CC6852" w:rsidP="00CC6852">
            <w:pPr>
              <w:pStyle w:val="Heading5"/>
              <w:widowControl w:val="0"/>
              <w:tabs>
                <w:tab w:val="left" w:pos="647"/>
                <w:tab w:val="left" w:pos="648"/>
              </w:tabs>
              <w:autoSpaceDE w:val="0"/>
              <w:autoSpaceDN w:val="0"/>
              <w:spacing w:before="0"/>
              <w:ind w:right="194"/>
              <w:contextualSpacing/>
              <w:outlineLvl w:val="4"/>
              <w:rPr>
                <w:rFonts w:ascii="Arial Narrow" w:hAnsi="Arial Narrow" w:cs="Arial"/>
                <w:i w:val="0"/>
                <w:iCs w:val="0"/>
                <w:color w:val="auto"/>
                <w:sz w:val="28"/>
              </w:rPr>
            </w:pPr>
          </w:p>
        </w:tc>
      </w:tr>
      <w:tr w:rsidR="00CC6852" w:rsidRPr="003113F7" w14:paraId="6DE91EF7" w14:textId="77777777" w:rsidTr="00643476">
        <w:tc>
          <w:tcPr>
            <w:tcW w:w="1298" w:type="dxa"/>
            <w:shd w:val="clear" w:color="auto" w:fill="auto"/>
          </w:tcPr>
          <w:p w14:paraId="68D748B7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[pg]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260D7909" w14:textId="3F8B436D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33AAAE8A" w14:textId="77777777" w:rsidTr="00643476">
        <w:trPr>
          <w:trHeight w:val="70"/>
        </w:trPr>
        <w:tc>
          <w:tcPr>
            <w:tcW w:w="1298" w:type="dxa"/>
            <w:shd w:val="clear" w:color="auto" w:fill="auto"/>
          </w:tcPr>
          <w:p w14:paraId="2355DBA0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FD74033" w14:textId="7D0FD661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FC6AB68" w14:textId="5CA690DA" w:rsidR="00CC6852" w:rsidRPr="00267A36" w:rsidRDefault="00CC6852" w:rsidP="00267A36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</w:p>
        </w:tc>
      </w:tr>
      <w:tr w:rsidR="00CC6852" w:rsidRPr="003113F7" w14:paraId="04476AE8" w14:textId="77777777" w:rsidTr="00643476">
        <w:trPr>
          <w:trHeight w:val="176"/>
        </w:trPr>
        <w:tc>
          <w:tcPr>
            <w:tcW w:w="1298" w:type="dxa"/>
            <w:shd w:val="clear" w:color="auto" w:fill="auto"/>
          </w:tcPr>
          <w:p w14:paraId="35F6C46B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6DA0001" w14:textId="1734E7FA" w:rsidR="00CC6852" w:rsidRPr="00267A36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211" w:type="dxa"/>
            <w:shd w:val="clear" w:color="auto" w:fill="auto"/>
          </w:tcPr>
          <w:p w14:paraId="043F1CFB" w14:textId="63A0499D" w:rsidR="00267A36" w:rsidRPr="00A91186" w:rsidRDefault="00267A36" w:rsidP="00CC685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0091B139" w14:textId="77777777" w:rsidTr="00643476">
        <w:trPr>
          <w:trHeight w:val="166"/>
        </w:trPr>
        <w:tc>
          <w:tcPr>
            <w:tcW w:w="1298" w:type="dxa"/>
            <w:shd w:val="clear" w:color="auto" w:fill="auto"/>
          </w:tcPr>
          <w:p w14:paraId="42DCEFB7" w14:textId="0858DA09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0E52A7B" w14:textId="0DE6FEB1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29B72D8" w14:textId="63B4106D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31A9B0B6" w14:textId="77777777" w:rsidTr="00643476">
        <w:trPr>
          <w:trHeight w:val="70"/>
        </w:trPr>
        <w:tc>
          <w:tcPr>
            <w:tcW w:w="1298" w:type="dxa"/>
            <w:shd w:val="clear" w:color="auto" w:fill="auto"/>
          </w:tcPr>
          <w:p w14:paraId="704888A2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9AEA025" w14:textId="4098A8E8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B428309" w14:textId="71C57EA6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26C6618B" w14:textId="77777777" w:rsidTr="00643476">
        <w:trPr>
          <w:trHeight w:val="187"/>
        </w:trPr>
        <w:tc>
          <w:tcPr>
            <w:tcW w:w="1298" w:type="dxa"/>
            <w:shd w:val="clear" w:color="auto" w:fill="auto"/>
          </w:tcPr>
          <w:p w14:paraId="55ECF1AF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E00AFEC" w14:textId="4E6B5F51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B69D968" w14:textId="3B9496D6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051597" w14:paraId="680D22DD" w14:textId="77777777" w:rsidTr="00643476">
        <w:tc>
          <w:tcPr>
            <w:tcW w:w="1298" w:type="dxa"/>
            <w:shd w:val="clear" w:color="auto" w:fill="auto"/>
          </w:tcPr>
          <w:p w14:paraId="2398E797" w14:textId="7B9AAC9D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3BF95A62" w14:textId="08347C86" w:rsidR="00CC6852" w:rsidRPr="00267A36" w:rsidRDefault="00CC6852" w:rsidP="00CC685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CC6852" w:rsidRPr="003113F7" w14:paraId="453BEA4D" w14:textId="77777777" w:rsidTr="00643476">
        <w:tc>
          <w:tcPr>
            <w:tcW w:w="1298" w:type="dxa"/>
            <w:shd w:val="clear" w:color="auto" w:fill="auto"/>
          </w:tcPr>
          <w:p w14:paraId="5AFF5A24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[pg]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1131F976" w14:textId="6099C8D7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1DC85DE6" w14:textId="77777777" w:rsidTr="00643476">
        <w:tc>
          <w:tcPr>
            <w:tcW w:w="1298" w:type="dxa"/>
            <w:shd w:val="clear" w:color="auto" w:fill="auto"/>
          </w:tcPr>
          <w:p w14:paraId="26985BEC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E0B3F4E" w14:textId="468D32CA" w:rsidR="00CC6852" w:rsidRPr="00C644F1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211" w:type="dxa"/>
            <w:shd w:val="clear" w:color="auto" w:fill="auto"/>
          </w:tcPr>
          <w:p w14:paraId="5088739E" w14:textId="06BAC7BC" w:rsidR="00CC6852" w:rsidRPr="00A91186" w:rsidRDefault="00CC6852" w:rsidP="00CC6852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0FC68D9F" w14:textId="77777777" w:rsidTr="00643476">
        <w:tc>
          <w:tcPr>
            <w:tcW w:w="1298" w:type="dxa"/>
            <w:shd w:val="clear" w:color="auto" w:fill="auto"/>
          </w:tcPr>
          <w:p w14:paraId="2AC710CE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1DC76EB" w14:textId="526792A3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1CAE52B" w14:textId="31E251C4" w:rsidR="00CC6852" w:rsidRPr="003113F7" w:rsidRDefault="00CC6852" w:rsidP="00CC685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25140C89" w14:textId="77777777" w:rsidTr="00643476">
        <w:tc>
          <w:tcPr>
            <w:tcW w:w="1298" w:type="dxa"/>
            <w:shd w:val="clear" w:color="auto" w:fill="auto"/>
          </w:tcPr>
          <w:p w14:paraId="4F33CEEC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1961C7D" w14:textId="16C3E8D5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6CF9857" w14:textId="6A714729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2D022A57" w14:textId="77777777" w:rsidTr="00643476">
        <w:tc>
          <w:tcPr>
            <w:tcW w:w="1298" w:type="dxa"/>
            <w:shd w:val="clear" w:color="auto" w:fill="auto"/>
          </w:tcPr>
          <w:p w14:paraId="0D31AFD3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632F324" w14:textId="34E7661C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BA67C7A" w14:textId="74C7ED4C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1F43955B" w14:textId="77777777" w:rsidTr="00643476">
        <w:tc>
          <w:tcPr>
            <w:tcW w:w="1298" w:type="dxa"/>
            <w:shd w:val="clear" w:color="auto" w:fill="auto"/>
          </w:tcPr>
          <w:p w14:paraId="471F1329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E2EF7A5" w14:textId="7093C750" w:rsidR="00CC6852" w:rsidRPr="003113F7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ADF300F" w14:textId="2C45106C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051597" w14:paraId="68BD2AB0" w14:textId="77777777" w:rsidTr="00643476">
        <w:trPr>
          <w:trHeight w:val="275"/>
        </w:trPr>
        <w:tc>
          <w:tcPr>
            <w:tcW w:w="1298" w:type="dxa"/>
            <w:shd w:val="clear" w:color="auto" w:fill="auto"/>
          </w:tcPr>
          <w:p w14:paraId="7EC578BB" w14:textId="762AFD63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78B5925E" w14:textId="77777777" w:rsidR="00CC6852" w:rsidRPr="00280569" w:rsidRDefault="00CC6852" w:rsidP="00CC6852"/>
        </w:tc>
      </w:tr>
      <w:tr w:rsidR="00CC6852" w:rsidRPr="003113F7" w14:paraId="3ABCD33B" w14:textId="77777777" w:rsidTr="00643476">
        <w:trPr>
          <w:trHeight w:val="275"/>
        </w:trPr>
        <w:tc>
          <w:tcPr>
            <w:tcW w:w="1298" w:type="dxa"/>
            <w:shd w:val="clear" w:color="auto" w:fill="auto"/>
          </w:tcPr>
          <w:p w14:paraId="3C1B9C98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[pg]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0A535A53" w14:textId="70523E39" w:rsidR="00CC6852" w:rsidRPr="00280569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56FA7233" w14:textId="77777777" w:rsidTr="00643476">
        <w:trPr>
          <w:trHeight w:val="171"/>
        </w:trPr>
        <w:tc>
          <w:tcPr>
            <w:tcW w:w="1298" w:type="dxa"/>
            <w:shd w:val="clear" w:color="auto" w:fill="auto"/>
          </w:tcPr>
          <w:p w14:paraId="7900574C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D21E8C9" w14:textId="4BACF0DC" w:rsidR="00CC6852" w:rsidRPr="00280569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8EC2955" w14:textId="1E29FBC8" w:rsidR="00CC6852" w:rsidRPr="00280569" w:rsidRDefault="00CC6852" w:rsidP="00CC6852">
            <w:pPr>
              <w:tabs>
                <w:tab w:val="left" w:pos="360"/>
                <w:tab w:val="num" w:pos="1440"/>
              </w:tabs>
              <w:contextualSpacing/>
              <w:rPr>
                <w:rFonts w:ascii="Arial Narrow" w:hAnsi="Arial Narrow" w:cs="Arial"/>
                <w:sz w:val="28"/>
                <w:szCs w:val="28"/>
              </w:rPr>
            </w:pPr>
          </w:p>
        </w:tc>
      </w:tr>
      <w:tr w:rsidR="00CC6852" w:rsidRPr="003113F7" w14:paraId="33CF800E" w14:textId="77777777" w:rsidTr="00643476">
        <w:trPr>
          <w:trHeight w:val="70"/>
        </w:trPr>
        <w:tc>
          <w:tcPr>
            <w:tcW w:w="1298" w:type="dxa"/>
            <w:shd w:val="clear" w:color="auto" w:fill="auto"/>
          </w:tcPr>
          <w:p w14:paraId="60FC03F0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F30003B" w14:textId="7276A8DC" w:rsidR="00CC6852" w:rsidRPr="00280569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F859C72" w14:textId="44A11385" w:rsidR="00CC6852" w:rsidRPr="00280569" w:rsidRDefault="00CC6852" w:rsidP="00CC6852">
            <w:pPr>
              <w:contextualSpacing/>
              <w:jc w:val="both"/>
              <w:rPr>
                <w:rFonts w:ascii="Arial Narrow" w:hAnsi="Arial Narrow" w:cs="Arial"/>
                <w:sz w:val="28"/>
                <w:szCs w:val="28"/>
              </w:rPr>
            </w:pPr>
          </w:p>
        </w:tc>
      </w:tr>
      <w:tr w:rsidR="00CC6852" w:rsidRPr="003113F7" w14:paraId="2ED7D2D2" w14:textId="77777777" w:rsidTr="00643476">
        <w:trPr>
          <w:trHeight w:val="206"/>
        </w:trPr>
        <w:tc>
          <w:tcPr>
            <w:tcW w:w="1298" w:type="dxa"/>
            <w:shd w:val="clear" w:color="auto" w:fill="auto"/>
          </w:tcPr>
          <w:p w14:paraId="3A706D3B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61B499A" w14:textId="1C11DC9E" w:rsidR="00CC6852" w:rsidRPr="00280569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FE35244" w14:textId="4D38EE11" w:rsidR="00CC6852" w:rsidRPr="00280569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 Narrow" w:hAnsi="Arial Narrow" w:cs="Arial"/>
                <w:sz w:val="28"/>
                <w:szCs w:val="28"/>
              </w:rPr>
            </w:pPr>
          </w:p>
        </w:tc>
      </w:tr>
      <w:tr w:rsidR="00CC6852" w:rsidRPr="003113F7" w14:paraId="7B7967B0" w14:textId="77777777" w:rsidTr="00643476">
        <w:trPr>
          <w:trHeight w:val="70"/>
        </w:trPr>
        <w:tc>
          <w:tcPr>
            <w:tcW w:w="1298" w:type="dxa"/>
            <w:shd w:val="clear" w:color="auto" w:fill="auto"/>
          </w:tcPr>
          <w:p w14:paraId="28BF8D25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7968986" w14:textId="3C788F24" w:rsidR="00CC6852" w:rsidRPr="00280569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526C5A7" w14:textId="74495616" w:rsidR="00CC6852" w:rsidRPr="00280569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 Narrow" w:hAnsi="Arial Narrow" w:cs="Arial"/>
                <w:sz w:val="28"/>
                <w:szCs w:val="28"/>
              </w:rPr>
            </w:pPr>
          </w:p>
        </w:tc>
      </w:tr>
      <w:tr w:rsidR="00CC6852" w:rsidRPr="003113F7" w14:paraId="76605C40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7B8BCAD6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CF17658" w14:textId="51F824C9" w:rsidR="00CC6852" w:rsidRPr="00280569" w:rsidRDefault="00CC6852" w:rsidP="00CC68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655D886" w14:textId="7818295F" w:rsidR="00CC6852" w:rsidRPr="00280569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B4" w:rsidRPr="003113F7" w14:paraId="4E37745E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060ED126" w14:textId="595BD5F5" w:rsidR="00BC2EB4" w:rsidRPr="003113F7" w:rsidRDefault="00CC6852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017A5C66" w14:textId="37A815DA" w:rsidR="00BC2EB4" w:rsidRPr="003113F7" w:rsidRDefault="00BC2EB4" w:rsidP="00BC2EB4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BC2EB4" w:rsidRPr="003113F7" w14:paraId="39D5D282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407826A5" w14:textId="081A7AB1" w:rsidR="00BC2EB4" w:rsidRPr="003113F7" w:rsidRDefault="00BC2EB4" w:rsidP="00BC2EB4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 w:rsidR="00291EE7">
              <w:rPr>
                <w:rFonts w:ascii="Arial" w:hAnsi="Arial" w:cs="Arial"/>
                <w:sz w:val="24"/>
                <w:szCs w:val="24"/>
                <w:lang w:val="en-US"/>
              </w:rPr>
              <w:t>pg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5C6F6DD8" w14:textId="465B1613" w:rsidR="00BC2EB4" w:rsidRPr="003113F7" w:rsidRDefault="00BC2EB4" w:rsidP="00BC2EB4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02886F1A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5AF9934D" w14:textId="77777777" w:rsidR="00051597" w:rsidRPr="003113F7" w:rsidRDefault="00051597" w:rsidP="0005159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394D527" w14:textId="2B9AF43B" w:rsidR="00051597" w:rsidRPr="003113F7" w:rsidRDefault="0005159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FC20D63" w14:textId="2F6AB47D" w:rsidR="00051597" w:rsidRPr="003113F7" w:rsidRDefault="00051597" w:rsidP="0005159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18223460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471AEDB8" w14:textId="77777777" w:rsidR="00051597" w:rsidRPr="003113F7" w:rsidRDefault="00051597" w:rsidP="0005159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F1E8B4D" w14:textId="56D8C973" w:rsidR="00051597" w:rsidRPr="003113F7" w:rsidRDefault="0005159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1D3098E" w14:textId="72984695" w:rsidR="00051597" w:rsidRPr="003113F7" w:rsidRDefault="00051597" w:rsidP="0005159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5A7ECAB4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73400BA9" w14:textId="77777777" w:rsidR="00051597" w:rsidRPr="003113F7" w:rsidRDefault="00051597" w:rsidP="0005159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B0C397E" w14:textId="200FEDF8" w:rsidR="00051597" w:rsidRPr="003113F7" w:rsidRDefault="0005159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F069495" w14:textId="55B51C6A" w:rsidR="00051597" w:rsidRPr="003113F7" w:rsidRDefault="00051597" w:rsidP="0005159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7F19CCCF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4D334C88" w14:textId="77777777" w:rsidR="00051597" w:rsidRPr="003113F7" w:rsidRDefault="00051597" w:rsidP="0005159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40BE1E3" w14:textId="26E3B58E" w:rsidR="00051597" w:rsidRPr="003113F7" w:rsidRDefault="0005159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6E58B32" w14:textId="1E29064F" w:rsidR="00051597" w:rsidRPr="003113F7" w:rsidRDefault="00051597" w:rsidP="0005159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19A8A71D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1BD324A0" w14:textId="77777777" w:rsidR="00051597" w:rsidRPr="003113F7" w:rsidRDefault="00051597" w:rsidP="0005159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E30D8AF" w14:textId="348BE709" w:rsidR="00051597" w:rsidRPr="003113F7" w:rsidRDefault="0005159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2F55ACA" w14:textId="08B8CC8D" w:rsidR="00051597" w:rsidRPr="003113F7" w:rsidRDefault="00051597" w:rsidP="0005159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6D225EFC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747BD6C9" w14:textId="6DB5D15D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4DEBE0F8" w14:textId="762B0561" w:rsidR="00CC6852" w:rsidRPr="003113F7" w:rsidRDefault="00CC6852" w:rsidP="00CC6852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CC6852" w:rsidRPr="003113F7" w14:paraId="0E3C39E4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5AA2E208" w14:textId="59D7C1BE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 w:rsidR="00291EE7">
              <w:rPr>
                <w:rFonts w:ascii="Arial" w:hAnsi="Arial" w:cs="Arial"/>
                <w:sz w:val="24"/>
                <w:szCs w:val="24"/>
                <w:lang w:val="en-US"/>
              </w:rPr>
              <w:t>pg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35C629BE" w14:textId="6B7A5485" w:rsidR="00CC6852" w:rsidRPr="003113F7" w:rsidRDefault="00CC6852" w:rsidP="00CC6852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4F0E8C16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37858777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8AABD72" w14:textId="353F4F4F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9327064" w14:textId="4F095CF0" w:rsidR="00CC6852" w:rsidRPr="003113F7" w:rsidRDefault="00CC6852" w:rsidP="00CC6852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71AD9AF4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7C210713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A195100" w14:textId="1ADF8FB2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8453275" w14:textId="58D267A8" w:rsidR="00CC6852" w:rsidRPr="003113F7" w:rsidRDefault="00CC6852" w:rsidP="00CC685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3445C163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2C1E646C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4FF5EB9" w14:textId="28303873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3E1B0BA" w14:textId="0D985637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5A5662B3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7318C981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8F75233" w14:textId="58FFD39E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3193D6D" w14:textId="5CF25DA8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707AD3AF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3F1560A4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22957D5" w14:textId="0F481480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71B6190" w14:textId="69662937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3BB668EE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3317E2E0" w14:textId="150AAF43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3667806B" w14:textId="5B472D18" w:rsidR="00CC6852" w:rsidRPr="003113F7" w:rsidRDefault="00CC6852" w:rsidP="00CC6852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CC6852" w:rsidRPr="003113F7" w14:paraId="739B59FB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5FE4470E" w14:textId="475D397C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 w:rsidR="00291EE7">
              <w:rPr>
                <w:rFonts w:ascii="Arial" w:hAnsi="Arial" w:cs="Arial"/>
                <w:sz w:val="24"/>
                <w:szCs w:val="24"/>
                <w:lang w:val="en-US"/>
              </w:rPr>
              <w:t>pg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5386C0B2" w14:textId="5499CD35" w:rsidR="00CC6852" w:rsidRPr="003113F7" w:rsidRDefault="00CC6852" w:rsidP="00942598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5F7180F4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29D7F2E9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C8EB0BB" w14:textId="729C0CBE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91ED8D6" w14:textId="2B623BC7" w:rsidR="00CC6852" w:rsidRPr="003113F7" w:rsidRDefault="00CC6852" w:rsidP="00CC6852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066156FE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206CEA1B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D5DE301" w14:textId="45FC89B6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5DA64FE" w14:textId="67A1D1DA" w:rsidR="00CC6852" w:rsidRPr="003113F7" w:rsidRDefault="00CC6852" w:rsidP="00CC685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186CFDE2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5F530545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EFE0E59" w14:textId="09DC7065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3791D7C" w14:textId="043BEC14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312A518B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285486CB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DC3DC5B" w14:textId="2178DFA6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DE97B41" w14:textId="68D07DD9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06F95238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3F870EBF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B4D99A4" w14:textId="766BABEE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B0C03C4" w14:textId="3528B9C6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7A0CD5DC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302383F0" w14:textId="2403F3B1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5D895EF5" w14:textId="1BAFC2D9" w:rsidR="00CC6852" w:rsidRPr="003113F7" w:rsidRDefault="00CC6852" w:rsidP="00CC6852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CC6852" w:rsidRPr="003113F7" w14:paraId="50B741C3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59755899" w14:textId="595EBC11" w:rsidR="00CC6852" w:rsidRPr="003113F7" w:rsidRDefault="00291EE7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pg</w:t>
            </w:r>
            <w:r w:rsidR="00CC6852"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05D4D335" w14:textId="40D2BC33" w:rsidR="00CC6852" w:rsidRPr="003113F7" w:rsidRDefault="00CC6852" w:rsidP="00CC6852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30C17B4A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2162C7CF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5980E3D" w14:textId="39267978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567234A" w14:textId="6F8AC14C" w:rsidR="00CC6852" w:rsidRPr="003113F7" w:rsidRDefault="00CC6852" w:rsidP="00CC6852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29F6C9EC" w14:textId="77777777" w:rsidTr="00643476">
        <w:trPr>
          <w:trHeight w:val="211"/>
        </w:trPr>
        <w:tc>
          <w:tcPr>
            <w:tcW w:w="1298" w:type="dxa"/>
            <w:tcBorders>
              <w:bottom w:val="single" w:sz="4" w:space="0" w:color="auto"/>
            </w:tcBorders>
            <w:shd w:val="clear" w:color="auto" w:fill="auto"/>
          </w:tcPr>
          <w:p w14:paraId="09A3A293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</w:tcPr>
          <w:p w14:paraId="65A088F6" w14:textId="166796C6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auto"/>
          </w:tcPr>
          <w:p w14:paraId="5AB341F9" w14:textId="140EC9FC" w:rsidR="00CC6852" w:rsidRPr="003113F7" w:rsidRDefault="00CC6852" w:rsidP="00CC685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447A09A9" w14:textId="77777777" w:rsidTr="00643476">
        <w:trPr>
          <w:trHeight w:val="73"/>
        </w:trPr>
        <w:tc>
          <w:tcPr>
            <w:tcW w:w="1298" w:type="dxa"/>
            <w:tcBorders>
              <w:bottom w:val="single" w:sz="4" w:space="0" w:color="auto"/>
            </w:tcBorders>
            <w:shd w:val="clear" w:color="auto" w:fill="auto"/>
          </w:tcPr>
          <w:p w14:paraId="7BAD1BC0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</w:tcPr>
          <w:p w14:paraId="3B0E9DB8" w14:textId="4251068D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auto"/>
          </w:tcPr>
          <w:p w14:paraId="3AC5772F" w14:textId="1F0FF5AF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5C85A625" w14:textId="77777777" w:rsidTr="00643476">
        <w:trPr>
          <w:trHeight w:val="23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16C18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C8413" w14:textId="5FC35053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39EF4" w14:textId="3975301B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3459ACA2" w14:textId="77777777" w:rsidTr="00643476">
        <w:trPr>
          <w:trHeight w:val="22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3B96E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D5839" w14:textId="4BC0FBF9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E6372" w14:textId="62ED7C28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04E0D322" w14:textId="77777777" w:rsidTr="00643476">
        <w:trPr>
          <w:trHeight w:val="203"/>
        </w:trPr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</w:tcPr>
          <w:p w14:paraId="6F40A0BC" w14:textId="3067D345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0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D63487E" w14:textId="458F5972" w:rsidR="00CC6852" w:rsidRPr="003113F7" w:rsidRDefault="00CC6852" w:rsidP="00CC6852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CC6852" w:rsidRPr="003113F7" w14:paraId="4136690F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40106C29" w14:textId="6FB11F21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 w:rsidR="00291EE7">
              <w:rPr>
                <w:rFonts w:ascii="Arial" w:hAnsi="Arial" w:cs="Arial"/>
                <w:sz w:val="24"/>
                <w:szCs w:val="24"/>
                <w:lang w:val="en-US"/>
              </w:rPr>
              <w:t>pg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51122C32" w14:textId="27674A06" w:rsidR="00CC6852" w:rsidRPr="003113F7" w:rsidRDefault="00CC6852" w:rsidP="00CC6852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18A7B134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5F6937B1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28A79EF" w14:textId="5FF9FA7D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574B098" w14:textId="408F9954" w:rsidR="00CC6852" w:rsidRPr="003113F7" w:rsidRDefault="00CC6852" w:rsidP="00CC6852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5967AE3E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7445E6A3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8ADF7BF" w14:textId="1719F62E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5062FE2" w14:textId="140B787C" w:rsidR="00CC6852" w:rsidRPr="003113F7" w:rsidRDefault="00CC6852" w:rsidP="00CC685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64B5BE20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799462C0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C9D64F9" w14:textId="33604E7D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D377CA6" w14:textId="5A0600FA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0559F16D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2B4BB8F4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3032EA0" w14:textId="451DA7BC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C207CA0" w14:textId="10AFD8D2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52948D53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668F9A44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E1E2155" w14:textId="53D1C1F8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4F192AB" w14:textId="1DB8C106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623128C0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27FE95E0" w14:textId="68F7C8A8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6CC87B5A" w14:textId="310B292D" w:rsidR="00CC6852" w:rsidRPr="003113F7" w:rsidRDefault="00CC6852" w:rsidP="00CC6852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CC6852" w:rsidRPr="003113F7" w14:paraId="05C20878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12F52DBC" w14:textId="012CF2A8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 w:rsidR="00291EE7">
              <w:rPr>
                <w:rFonts w:ascii="Arial" w:hAnsi="Arial" w:cs="Arial"/>
                <w:sz w:val="24"/>
                <w:szCs w:val="24"/>
                <w:lang w:val="en-US"/>
              </w:rPr>
              <w:t>pg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62E852EC" w14:textId="14377446" w:rsidR="00CC6852" w:rsidRPr="003113F7" w:rsidRDefault="00CC6852" w:rsidP="00CC6852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080A0288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7FCBAA2C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34C5E3C" w14:textId="40E70E93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3C7EE33" w14:textId="2E745B80" w:rsidR="00CC6852" w:rsidRPr="003113F7" w:rsidRDefault="00CC6852" w:rsidP="00CC6852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2145B92F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030FD362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12CFE04" w14:textId="1E3BB5FA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619A7C4" w14:textId="7B26E568" w:rsidR="00CC6852" w:rsidRPr="003113F7" w:rsidRDefault="00CC6852" w:rsidP="00CC6852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28A2B19D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0ADE15A5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4F11F0E" w14:textId="4E3FEF8D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14113D5" w14:textId="73C10093" w:rsidR="00CC6852" w:rsidRPr="003113F7" w:rsidRDefault="00CC6852" w:rsidP="00E11599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00AA02FD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0484A8B5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048E4F8" w14:textId="7917ED69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784E74B" w14:textId="05D5E0A6" w:rsidR="00CC6852" w:rsidRPr="003113F7" w:rsidRDefault="00CC6852" w:rsidP="00CC685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852" w:rsidRPr="003113F7" w14:paraId="40FA313C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1541561D" w14:textId="77777777" w:rsidR="00CC6852" w:rsidRPr="003113F7" w:rsidRDefault="00CC6852" w:rsidP="00CC685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69164D7" w14:textId="45747446" w:rsidR="00CC6852" w:rsidRPr="003113F7" w:rsidRDefault="00CC6852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2D643F8" w14:textId="25FBBC53" w:rsidR="00CC6852" w:rsidRPr="003113F7" w:rsidRDefault="00CC6852" w:rsidP="00CC68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0D42" w:rsidRPr="003113F7" w14:paraId="24ED4686" w14:textId="77777777" w:rsidTr="00643476">
        <w:tc>
          <w:tcPr>
            <w:tcW w:w="1298" w:type="dxa"/>
            <w:shd w:val="clear" w:color="auto" w:fill="auto"/>
          </w:tcPr>
          <w:p w14:paraId="2AFA967B" w14:textId="1F5309B9" w:rsidR="009C0D42" w:rsidRPr="00E11599" w:rsidRDefault="00266F7E" w:rsidP="009C0D42">
            <w:pPr>
              <w:contextualSpacing/>
              <w:mirrorIndents/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 w:rsidRPr="00E11599">
              <w:rPr>
                <w:rFonts w:ascii="Arial Narrow" w:hAnsi="Arial Narrow" w:cs="Arial"/>
                <w:sz w:val="28"/>
                <w:szCs w:val="28"/>
              </w:rPr>
              <w:t>16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1A9017C9" w14:textId="1F9D7D25" w:rsidR="0009716A" w:rsidRPr="00E11599" w:rsidRDefault="0009716A" w:rsidP="0009716A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9C0D42" w:rsidRPr="003113F7" w14:paraId="1B97FACF" w14:textId="77777777" w:rsidTr="00643476">
        <w:tc>
          <w:tcPr>
            <w:tcW w:w="1298" w:type="dxa"/>
            <w:shd w:val="clear" w:color="auto" w:fill="auto"/>
          </w:tcPr>
          <w:p w14:paraId="3DB7479D" w14:textId="3D10F757" w:rsidR="009C0D42" w:rsidRPr="003113F7" w:rsidRDefault="009C0D42" w:rsidP="009C0D4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 w:rsidR="00E11599">
              <w:rPr>
                <w:rFonts w:ascii="Arial" w:hAnsi="Arial" w:cs="Arial"/>
                <w:sz w:val="24"/>
                <w:szCs w:val="24"/>
                <w:lang w:val="en-US"/>
              </w:rPr>
              <w:t>pg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3B433012" w14:textId="77D6B481" w:rsidR="009C0D42" w:rsidRPr="00291EE7" w:rsidRDefault="009C0D42" w:rsidP="009C0D42">
            <w:pPr>
              <w:pStyle w:val="Heading5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6B4ADE" w:rsidRPr="003113F7" w14:paraId="1762B625" w14:textId="77777777" w:rsidTr="00643476">
        <w:tc>
          <w:tcPr>
            <w:tcW w:w="1298" w:type="dxa"/>
            <w:shd w:val="clear" w:color="auto" w:fill="auto"/>
          </w:tcPr>
          <w:p w14:paraId="307D89A1" w14:textId="77777777" w:rsidR="009C0D42" w:rsidRPr="003113F7" w:rsidRDefault="009C0D42" w:rsidP="009C0D4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B15A254" w14:textId="24E1612B" w:rsidR="009C0D42" w:rsidRPr="00291EE7" w:rsidRDefault="009C0D42" w:rsidP="009C0D4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8015D3C" w14:textId="02D79E52" w:rsidR="009C0D42" w:rsidRPr="00E11599" w:rsidRDefault="009C0D42" w:rsidP="009C0D42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02AC7BAE" w14:textId="77777777" w:rsidTr="00643476">
        <w:tc>
          <w:tcPr>
            <w:tcW w:w="1298" w:type="dxa"/>
            <w:shd w:val="clear" w:color="auto" w:fill="auto"/>
          </w:tcPr>
          <w:p w14:paraId="40F259C5" w14:textId="77777777" w:rsidR="009C0D42" w:rsidRPr="003113F7" w:rsidRDefault="009C0D42" w:rsidP="009C0D4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C6ABA7A" w14:textId="051D3355" w:rsidR="009C0D42" w:rsidRPr="00291EE7" w:rsidRDefault="009C0D42" w:rsidP="009C0D4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580A0FB" w14:textId="75597CFF" w:rsidR="009C0D42" w:rsidRPr="00E11599" w:rsidRDefault="009C0D42" w:rsidP="009C0D42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43DE6B5C" w14:textId="77777777" w:rsidTr="00643476">
        <w:tc>
          <w:tcPr>
            <w:tcW w:w="1298" w:type="dxa"/>
            <w:shd w:val="clear" w:color="auto" w:fill="auto"/>
          </w:tcPr>
          <w:p w14:paraId="2E11620F" w14:textId="77777777" w:rsidR="009C0D42" w:rsidRPr="003113F7" w:rsidRDefault="009C0D42" w:rsidP="009C0D4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BEB947E" w14:textId="5AA02350" w:rsidR="009C0D42" w:rsidRPr="00291EE7" w:rsidRDefault="009C0D42" w:rsidP="009C0D4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7AC9BB6" w14:textId="4C46FE8C" w:rsidR="009C0D42" w:rsidRPr="00291EE7" w:rsidRDefault="009C0D42" w:rsidP="009C0D42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1A891602" w14:textId="77777777" w:rsidTr="00643476">
        <w:tc>
          <w:tcPr>
            <w:tcW w:w="1298" w:type="dxa"/>
            <w:shd w:val="clear" w:color="auto" w:fill="auto"/>
          </w:tcPr>
          <w:p w14:paraId="46C984E2" w14:textId="77777777" w:rsidR="009C0D42" w:rsidRPr="003113F7" w:rsidRDefault="009C0D42" w:rsidP="009C0D4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BFBB17C" w14:textId="256E3BD8" w:rsidR="009C0D42" w:rsidRPr="00291EE7" w:rsidRDefault="009C0D42" w:rsidP="009C0D4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1D4C4A7" w14:textId="4C77A7D4" w:rsidR="009C0D42" w:rsidRPr="00291EE7" w:rsidRDefault="009C0D42" w:rsidP="009C0D42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ADE" w:rsidRPr="003113F7" w14:paraId="774F2E35" w14:textId="77777777" w:rsidTr="00643476">
        <w:tc>
          <w:tcPr>
            <w:tcW w:w="1298" w:type="dxa"/>
            <w:shd w:val="clear" w:color="auto" w:fill="auto"/>
          </w:tcPr>
          <w:p w14:paraId="181E0E51" w14:textId="77777777" w:rsidR="009C0D42" w:rsidRPr="003113F7" w:rsidRDefault="009C0D42" w:rsidP="009C0D4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417E6C2" w14:textId="79E8DF44" w:rsidR="009C0D42" w:rsidRPr="00291EE7" w:rsidRDefault="009C0D42" w:rsidP="009C0D4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3FC7632" w14:textId="10FAA06B" w:rsidR="009C0D42" w:rsidRPr="00291EE7" w:rsidRDefault="009C0D42" w:rsidP="009C0D42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F7E" w:rsidRPr="0009716A" w14:paraId="1E0F69D9" w14:textId="77777777" w:rsidTr="00643476">
        <w:tc>
          <w:tcPr>
            <w:tcW w:w="1298" w:type="dxa"/>
            <w:shd w:val="clear" w:color="auto" w:fill="auto"/>
          </w:tcPr>
          <w:p w14:paraId="5AE07ED0" w14:textId="7F2AD273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716DD849" w14:textId="75CA2EF5" w:rsidR="00266F7E" w:rsidRPr="00E11599" w:rsidRDefault="00266F7E" w:rsidP="00266F7E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266F7E" w:rsidRPr="00B20A01" w14:paraId="243E8242" w14:textId="77777777" w:rsidTr="00643476">
        <w:tc>
          <w:tcPr>
            <w:tcW w:w="1298" w:type="dxa"/>
            <w:shd w:val="clear" w:color="auto" w:fill="auto"/>
          </w:tcPr>
          <w:p w14:paraId="505C70F0" w14:textId="2CF15764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 w:rsidR="00942598">
              <w:rPr>
                <w:rFonts w:ascii="Arial" w:hAnsi="Arial" w:cs="Arial"/>
                <w:sz w:val="24"/>
                <w:szCs w:val="24"/>
                <w:lang w:val="en-US"/>
              </w:rPr>
              <w:t>pg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05658F7E" w14:textId="68786590" w:rsidR="00266F7E" w:rsidRPr="00291EE7" w:rsidRDefault="00266F7E" w:rsidP="00266F7E">
            <w:pPr>
              <w:pStyle w:val="Heading5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266F7E" w:rsidRPr="0009716A" w14:paraId="75EFFD6D" w14:textId="77777777" w:rsidTr="00643476">
        <w:tc>
          <w:tcPr>
            <w:tcW w:w="1298" w:type="dxa"/>
            <w:shd w:val="clear" w:color="auto" w:fill="auto"/>
          </w:tcPr>
          <w:p w14:paraId="0D17DB45" w14:textId="77777777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743AFDE" w14:textId="58821B82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ABED4A1" w14:textId="6DDD2930" w:rsidR="00266F7E" w:rsidRPr="00E11599" w:rsidRDefault="00266F7E" w:rsidP="00266F7E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F7E" w:rsidRPr="0009716A" w14:paraId="7D8CA4D8" w14:textId="77777777" w:rsidTr="00643476">
        <w:tc>
          <w:tcPr>
            <w:tcW w:w="1298" w:type="dxa"/>
            <w:shd w:val="clear" w:color="auto" w:fill="auto"/>
          </w:tcPr>
          <w:p w14:paraId="12DA2FBE" w14:textId="77777777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7664A23" w14:textId="76EC4A88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A3710D0" w14:textId="12663AD9" w:rsidR="00266F7E" w:rsidRPr="00E11599" w:rsidRDefault="00266F7E" w:rsidP="00266F7E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F7E" w:rsidRPr="003113F7" w14:paraId="0B69D1AF" w14:textId="77777777" w:rsidTr="00643476">
        <w:tc>
          <w:tcPr>
            <w:tcW w:w="1298" w:type="dxa"/>
            <w:shd w:val="clear" w:color="auto" w:fill="auto"/>
          </w:tcPr>
          <w:p w14:paraId="179CF5E5" w14:textId="77777777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B921C98" w14:textId="6EFB75A5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F5FDB38" w14:textId="61F429FB" w:rsidR="00266F7E" w:rsidRPr="003113F7" w:rsidRDefault="00266F7E" w:rsidP="00266F7E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F7E" w:rsidRPr="003113F7" w14:paraId="36581515" w14:textId="77777777" w:rsidTr="00643476">
        <w:tc>
          <w:tcPr>
            <w:tcW w:w="1298" w:type="dxa"/>
            <w:shd w:val="clear" w:color="auto" w:fill="auto"/>
          </w:tcPr>
          <w:p w14:paraId="759DCDFC" w14:textId="77777777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1F42B37" w14:textId="24ABB232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F2AC1C2" w14:textId="3FDD379F" w:rsidR="00266F7E" w:rsidRPr="003113F7" w:rsidRDefault="00266F7E" w:rsidP="00266F7E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F7E" w:rsidRPr="003113F7" w14:paraId="653795C2" w14:textId="77777777" w:rsidTr="00643476">
        <w:tc>
          <w:tcPr>
            <w:tcW w:w="1298" w:type="dxa"/>
            <w:shd w:val="clear" w:color="auto" w:fill="auto"/>
          </w:tcPr>
          <w:p w14:paraId="6C2D85CB" w14:textId="77777777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9729B4F" w14:textId="4C3091CB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CBCE205" w14:textId="69DFDD10" w:rsidR="00266F7E" w:rsidRPr="003113F7" w:rsidRDefault="00266F7E" w:rsidP="00266F7E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F7E" w:rsidRPr="0009716A" w14:paraId="2425FCFB" w14:textId="77777777" w:rsidTr="00643476">
        <w:tc>
          <w:tcPr>
            <w:tcW w:w="1298" w:type="dxa"/>
            <w:shd w:val="clear" w:color="auto" w:fill="auto"/>
          </w:tcPr>
          <w:p w14:paraId="2079194E" w14:textId="7070BA93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60CC9967" w14:textId="7E55F08F" w:rsidR="00266F7E" w:rsidRPr="00BB4E16" w:rsidRDefault="00266F7E" w:rsidP="00266F7E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266F7E" w:rsidRPr="00B20A01" w14:paraId="312C9606" w14:textId="77777777" w:rsidTr="00643476">
        <w:tc>
          <w:tcPr>
            <w:tcW w:w="1298" w:type="dxa"/>
            <w:shd w:val="clear" w:color="auto" w:fill="auto"/>
          </w:tcPr>
          <w:p w14:paraId="6066E6A0" w14:textId="3C612AA3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 w:rsidR="00BB4E16">
              <w:rPr>
                <w:rFonts w:ascii="Arial" w:hAnsi="Arial" w:cs="Arial"/>
                <w:sz w:val="24"/>
                <w:szCs w:val="24"/>
                <w:lang w:val="en-US"/>
              </w:rPr>
              <w:t>pg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66AA5FDD" w14:textId="41FA99A8" w:rsidR="00266F7E" w:rsidRPr="00291EE7" w:rsidRDefault="00266F7E" w:rsidP="00266F7E">
            <w:pPr>
              <w:pStyle w:val="Heading5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266F7E" w:rsidRPr="0009716A" w14:paraId="6ABCB94A" w14:textId="77777777" w:rsidTr="00643476">
        <w:tc>
          <w:tcPr>
            <w:tcW w:w="1298" w:type="dxa"/>
            <w:shd w:val="clear" w:color="auto" w:fill="auto"/>
          </w:tcPr>
          <w:p w14:paraId="16843DDF" w14:textId="77777777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A4657BF" w14:textId="13F892EE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7A11C05" w14:textId="45E597AD" w:rsidR="00266F7E" w:rsidRPr="0009716A" w:rsidRDefault="00266F7E" w:rsidP="00266F7E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6F7E" w:rsidRPr="0009716A" w14:paraId="3B4D74F8" w14:textId="77777777" w:rsidTr="00643476">
        <w:tc>
          <w:tcPr>
            <w:tcW w:w="1298" w:type="dxa"/>
            <w:shd w:val="clear" w:color="auto" w:fill="auto"/>
          </w:tcPr>
          <w:p w14:paraId="651D450A" w14:textId="77777777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EEE85D2" w14:textId="498AF39A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F90A66E" w14:textId="42296816" w:rsidR="00266F7E" w:rsidRPr="0009716A" w:rsidRDefault="00266F7E" w:rsidP="00266F7E">
            <w:pPr>
              <w:contextualSpacing/>
              <w:mirrorIndents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6F7E" w:rsidRPr="003113F7" w14:paraId="3110B671" w14:textId="77777777" w:rsidTr="00643476">
        <w:tc>
          <w:tcPr>
            <w:tcW w:w="1298" w:type="dxa"/>
            <w:shd w:val="clear" w:color="auto" w:fill="auto"/>
          </w:tcPr>
          <w:p w14:paraId="258D31FA" w14:textId="77777777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4C2FC2B" w14:textId="6B9863B1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750C7E0" w14:textId="72B02C17" w:rsidR="00266F7E" w:rsidRPr="003113F7" w:rsidRDefault="00266F7E" w:rsidP="00266F7E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F7E" w:rsidRPr="003113F7" w14:paraId="068BB8B6" w14:textId="77777777" w:rsidTr="00643476">
        <w:tc>
          <w:tcPr>
            <w:tcW w:w="1298" w:type="dxa"/>
            <w:shd w:val="clear" w:color="auto" w:fill="auto"/>
          </w:tcPr>
          <w:p w14:paraId="6933CD43" w14:textId="77777777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35676BC" w14:textId="2BF7B3D3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715B349" w14:textId="50356886" w:rsidR="00266F7E" w:rsidRPr="003113F7" w:rsidRDefault="00266F7E" w:rsidP="00266F7E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F7E" w:rsidRPr="003113F7" w14:paraId="2E81767C" w14:textId="77777777" w:rsidTr="00643476">
        <w:tc>
          <w:tcPr>
            <w:tcW w:w="1298" w:type="dxa"/>
            <w:shd w:val="clear" w:color="auto" w:fill="auto"/>
          </w:tcPr>
          <w:p w14:paraId="3939D2A5" w14:textId="77777777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A52C414" w14:textId="0167283D" w:rsidR="00266F7E" w:rsidRPr="003113F7" w:rsidRDefault="00266F7E" w:rsidP="00266F7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4391FB0" w14:textId="58BA62A5" w:rsidR="00266F7E" w:rsidRPr="003113F7" w:rsidRDefault="00266F7E" w:rsidP="00266F7E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0D42" w:rsidRPr="003113F7" w14:paraId="6A8F21EB" w14:textId="77777777" w:rsidTr="00643476">
        <w:tc>
          <w:tcPr>
            <w:tcW w:w="1298" w:type="dxa"/>
            <w:shd w:val="clear" w:color="auto" w:fill="auto"/>
          </w:tcPr>
          <w:p w14:paraId="33ACA37C" w14:textId="6DC20ED6" w:rsidR="009C0D42" w:rsidRPr="003113F7" w:rsidRDefault="00266F7E" w:rsidP="009C0D4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44C23C46" w14:textId="6D7F6CE5" w:rsidR="009C0D42" w:rsidRPr="003113F7" w:rsidRDefault="009C0D42" w:rsidP="009C0D42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9C0D42" w:rsidRPr="003113F7" w14:paraId="391D7992" w14:textId="77777777" w:rsidTr="00643476">
        <w:tc>
          <w:tcPr>
            <w:tcW w:w="1298" w:type="dxa"/>
            <w:shd w:val="clear" w:color="auto" w:fill="auto"/>
          </w:tcPr>
          <w:p w14:paraId="10152D89" w14:textId="785627F0" w:rsidR="009C0D42" w:rsidRPr="003113F7" w:rsidRDefault="009C0D42" w:rsidP="009C0D42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 w:rsidR="00BB4E16">
              <w:rPr>
                <w:rFonts w:ascii="Arial" w:hAnsi="Arial" w:cs="Arial"/>
                <w:sz w:val="24"/>
                <w:szCs w:val="24"/>
                <w:lang w:val="en-US"/>
              </w:rPr>
              <w:t>pg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1780893C" w14:textId="4C818AFF" w:rsidR="009C0D42" w:rsidRPr="003113F7" w:rsidRDefault="009C0D42" w:rsidP="009468D6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3B5D0C15" w14:textId="77777777" w:rsidTr="00643476">
        <w:tc>
          <w:tcPr>
            <w:tcW w:w="1298" w:type="dxa"/>
            <w:shd w:val="clear" w:color="auto" w:fill="auto"/>
          </w:tcPr>
          <w:p w14:paraId="3ACDA769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E9C4B05" w14:textId="3D3B71A1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CF703E3" w14:textId="20BE3D1E" w:rsidR="00291EE7" w:rsidRPr="00BB4E16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DAD956B" w14:textId="77777777" w:rsidTr="00643476">
        <w:tc>
          <w:tcPr>
            <w:tcW w:w="1298" w:type="dxa"/>
            <w:shd w:val="clear" w:color="auto" w:fill="auto"/>
          </w:tcPr>
          <w:p w14:paraId="7BA55BB0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1BB7BE1" w14:textId="383604C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08C33D6" w14:textId="2C82FD23" w:rsidR="00291EE7" w:rsidRPr="00BB4E16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119669D2" w14:textId="77777777" w:rsidTr="00643476">
        <w:tc>
          <w:tcPr>
            <w:tcW w:w="1298" w:type="dxa"/>
            <w:shd w:val="clear" w:color="auto" w:fill="auto"/>
          </w:tcPr>
          <w:p w14:paraId="074A33AB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4ACDC18" w14:textId="4C2764AA" w:rsidR="00291EE7" w:rsidRPr="00B20A01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11" w:type="dxa"/>
            <w:shd w:val="clear" w:color="auto" w:fill="auto"/>
          </w:tcPr>
          <w:p w14:paraId="36846EAB" w14:textId="0B6210B3" w:rsidR="00291EE7" w:rsidRPr="00BB4E16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6D6CB446" w14:textId="77777777" w:rsidTr="00643476">
        <w:tc>
          <w:tcPr>
            <w:tcW w:w="1298" w:type="dxa"/>
            <w:shd w:val="clear" w:color="auto" w:fill="auto"/>
          </w:tcPr>
          <w:p w14:paraId="52664CA5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99727FD" w14:textId="24CFE27F" w:rsidR="00291EE7" w:rsidRPr="00B20A01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11" w:type="dxa"/>
            <w:shd w:val="clear" w:color="auto" w:fill="auto"/>
          </w:tcPr>
          <w:p w14:paraId="76E5EAC6" w14:textId="1E4DAC18" w:rsidR="00291EE7" w:rsidRPr="003113F7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678BCAD" w14:textId="77777777" w:rsidTr="00643476">
        <w:tc>
          <w:tcPr>
            <w:tcW w:w="1298" w:type="dxa"/>
            <w:shd w:val="clear" w:color="auto" w:fill="auto"/>
          </w:tcPr>
          <w:p w14:paraId="7E4CD57D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4A72A8C" w14:textId="2D9ED5C1" w:rsidR="00291EE7" w:rsidRPr="00B20A01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11" w:type="dxa"/>
            <w:shd w:val="clear" w:color="auto" w:fill="auto"/>
          </w:tcPr>
          <w:p w14:paraId="7C182CB9" w14:textId="5630EA71" w:rsidR="00291EE7" w:rsidRPr="003113F7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5753D02" w14:textId="77777777" w:rsidTr="00643476">
        <w:tc>
          <w:tcPr>
            <w:tcW w:w="1298" w:type="dxa"/>
            <w:shd w:val="clear" w:color="auto" w:fill="auto"/>
          </w:tcPr>
          <w:p w14:paraId="20EB2246" w14:textId="0A2BD5BE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766F4349" w14:textId="417B2BBF" w:rsidR="00291EE7" w:rsidRPr="003113F7" w:rsidRDefault="00291EE7" w:rsidP="00291EE7">
            <w:pPr>
              <w:ind w:firstLine="72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35A5D38" w14:textId="77777777" w:rsidTr="00643476">
        <w:tc>
          <w:tcPr>
            <w:tcW w:w="1298" w:type="dxa"/>
            <w:shd w:val="clear" w:color="auto" w:fill="auto"/>
          </w:tcPr>
          <w:p w14:paraId="1DB24860" w14:textId="479C499F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 w:rsidR="008A10A2">
              <w:rPr>
                <w:rFonts w:ascii="Arial" w:hAnsi="Arial" w:cs="Arial"/>
                <w:sz w:val="24"/>
                <w:szCs w:val="24"/>
                <w:lang w:val="en-US"/>
              </w:rPr>
              <w:t>pg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5B8F4BC3" w14:textId="2D4A2809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D6F8EBB" w14:textId="77777777" w:rsidTr="00643476">
        <w:tc>
          <w:tcPr>
            <w:tcW w:w="1298" w:type="dxa"/>
            <w:shd w:val="clear" w:color="auto" w:fill="auto"/>
          </w:tcPr>
          <w:p w14:paraId="5CB6FDF7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339D7A6" w14:textId="3233AB58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D13033A" w14:textId="10EEBF75" w:rsidR="00291EE7" w:rsidRPr="00BB4E16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B64DE76" w14:textId="77777777" w:rsidTr="00643476">
        <w:tc>
          <w:tcPr>
            <w:tcW w:w="1298" w:type="dxa"/>
            <w:shd w:val="clear" w:color="auto" w:fill="auto"/>
          </w:tcPr>
          <w:p w14:paraId="2BC35A6D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070CDCF" w14:textId="7462EEE8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294393F" w14:textId="03411F85" w:rsidR="00291EE7" w:rsidRPr="00BB4E16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5F90EFA8" w14:textId="77777777" w:rsidTr="00643476">
        <w:tc>
          <w:tcPr>
            <w:tcW w:w="1298" w:type="dxa"/>
            <w:shd w:val="clear" w:color="auto" w:fill="auto"/>
          </w:tcPr>
          <w:p w14:paraId="37B7192A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64D259E" w14:textId="0BFAFD82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8A8D219" w14:textId="12741FF7" w:rsidR="00291EE7" w:rsidRPr="00BB4E16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B398A40" w14:textId="77777777" w:rsidTr="00643476">
        <w:tc>
          <w:tcPr>
            <w:tcW w:w="1298" w:type="dxa"/>
            <w:shd w:val="clear" w:color="auto" w:fill="auto"/>
          </w:tcPr>
          <w:p w14:paraId="5646F36B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AF54595" w14:textId="334154AD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E7B4CAE" w14:textId="36DC0F3C" w:rsidR="00291EE7" w:rsidRPr="003113F7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AA1C315" w14:textId="77777777" w:rsidTr="00643476">
        <w:tc>
          <w:tcPr>
            <w:tcW w:w="1298" w:type="dxa"/>
            <w:shd w:val="clear" w:color="auto" w:fill="auto"/>
          </w:tcPr>
          <w:p w14:paraId="79798752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6495F55" w14:textId="5FAAEB34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7DB142D" w14:textId="6C5A4F8E" w:rsidR="00291EE7" w:rsidRPr="003113F7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8AD2DB5" w14:textId="77777777" w:rsidTr="00643476">
        <w:tc>
          <w:tcPr>
            <w:tcW w:w="1298" w:type="dxa"/>
            <w:shd w:val="clear" w:color="auto" w:fill="auto"/>
          </w:tcPr>
          <w:p w14:paraId="248420BD" w14:textId="32E794D6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7BE8AFCC" w14:textId="3B0E0408" w:rsidR="00291EE7" w:rsidRPr="003113F7" w:rsidRDefault="00291EE7" w:rsidP="00532C6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74EF6C3" w14:textId="77777777" w:rsidTr="00643476">
        <w:tc>
          <w:tcPr>
            <w:tcW w:w="1298" w:type="dxa"/>
            <w:shd w:val="clear" w:color="auto" w:fill="auto"/>
          </w:tcPr>
          <w:p w14:paraId="16BF3154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essay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3FD41C50" w14:textId="23BD6E17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09716A" w14:paraId="68985482" w14:textId="77777777" w:rsidTr="00643476">
        <w:tc>
          <w:tcPr>
            <w:tcW w:w="1298" w:type="dxa"/>
            <w:shd w:val="clear" w:color="auto" w:fill="auto"/>
          </w:tcPr>
          <w:p w14:paraId="3B5D7E8B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CCC5CF6" w14:textId="54AFA710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7170144" w14:textId="35353143" w:rsidR="00291EE7" w:rsidRPr="00041342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09716A" w14:paraId="01B41475" w14:textId="77777777" w:rsidTr="00643476">
        <w:tc>
          <w:tcPr>
            <w:tcW w:w="1298" w:type="dxa"/>
            <w:shd w:val="clear" w:color="auto" w:fill="auto"/>
          </w:tcPr>
          <w:p w14:paraId="36EEF205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7C767C9" w14:textId="79C5C8C0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7E545D1" w14:textId="71A8F4D7" w:rsidR="00291EE7" w:rsidRPr="00041342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09716A" w14:paraId="78DAA27D" w14:textId="77777777" w:rsidTr="00643476">
        <w:tc>
          <w:tcPr>
            <w:tcW w:w="1298" w:type="dxa"/>
            <w:shd w:val="clear" w:color="auto" w:fill="auto"/>
          </w:tcPr>
          <w:p w14:paraId="74818273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7766D98" w14:textId="0201A442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5571559" w14:textId="33B35647" w:rsidR="00291EE7" w:rsidRPr="00041342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D7EF27E" w14:textId="77777777" w:rsidTr="00643476">
        <w:tc>
          <w:tcPr>
            <w:tcW w:w="1298" w:type="dxa"/>
            <w:shd w:val="clear" w:color="auto" w:fill="auto"/>
          </w:tcPr>
          <w:p w14:paraId="76988739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488929D" w14:textId="72C46B2F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66D6316" w14:textId="14072FE0" w:rsidR="00291EE7" w:rsidRPr="003113F7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41FA201" w14:textId="77777777" w:rsidTr="00643476">
        <w:tc>
          <w:tcPr>
            <w:tcW w:w="1298" w:type="dxa"/>
            <w:shd w:val="clear" w:color="auto" w:fill="auto"/>
          </w:tcPr>
          <w:p w14:paraId="0A29D220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16EBCF7" w14:textId="7450CD80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0541112" w14:textId="77777777" w:rsidR="00291EE7" w:rsidRPr="003113F7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4C9617D" w14:textId="77777777" w:rsidTr="00643476">
        <w:tc>
          <w:tcPr>
            <w:tcW w:w="1298" w:type="dxa"/>
            <w:shd w:val="clear" w:color="auto" w:fill="auto"/>
          </w:tcPr>
          <w:p w14:paraId="4C96C3C3" w14:textId="7D4EC843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4EE0E54C" w14:textId="5AE8A933" w:rsidR="00291EE7" w:rsidRPr="003113F7" w:rsidRDefault="00291EE7" w:rsidP="008A10A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1E9D08C5" w14:textId="77777777" w:rsidTr="00643476">
        <w:tc>
          <w:tcPr>
            <w:tcW w:w="1298" w:type="dxa"/>
            <w:shd w:val="clear" w:color="auto" w:fill="auto"/>
          </w:tcPr>
          <w:p w14:paraId="5CADB9D2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essay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0FBE9D16" w14:textId="2AAFF38D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09716A" w14:paraId="7273DE24" w14:textId="77777777" w:rsidTr="00643476">
        <w:tc>
          <w:tcPr>
            <w:tcW w:w="1298" w:type="dxa"/>
            <w:shd w:val="clear" w:color="auto" w:fill="auto"/>
          </w:tcPr>
          <w:p w14:paraId="096634C0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10272A8" w14:textId="3955D010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5F566C1" w14:textId="3B1F42E3" w:rsidR="00291EE7" w:rsidRPr="008A10A2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09716A" w14:paraId="091DEF17" w14:textId="77777777" w:rsidTr="00643476">
        <w:tc>
          <w:tcPr>
            <w:tcW w:w="1298" w:type="dxa"/>
            <w:shd w:val="clear" w:color="auto" w:fill="auto"/>
          </w:tcPr>
          <w:p w14:paraId="621DF7B9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2B55C95" w14:textId="40DD7825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2AD9AF0" w14:textId="2C1BC83C" w:rsidR="00291EE7" w:rsidRPr="008A10A2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09716A" w14:paraId="54335595" w14:textId="77777777" w:rsidTr="00643476">
        <w:tc>
          <w:tcPr>
            <w:tcW w:w="1298" w:type="dxa"/>
            <w:shd w:val="clear" w:color="auto" w:fill="auto"/>
          </w:tcPr>
          <w:p w14:paraId="5C69E93F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625EFF3" w14:textId="2114BDCA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87323DA" w14:textId="0B56EED3" w:rsidR="00291EE7" w:rsidRPr="008A10A2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D2ED1E0" w14:textId="77777777" w:rsidTr="00643476">
        <w:tc>
          <w:tcPr>
            <w:tcW w:w="1298" w:type="dxa"/>
            <w:shd w:val="clear" w:color="auto" w:fill="auto"/>
          </w:tcPr>
          <w:p w14:paraId="50672AD7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0E361A9" w14:textId="2A8FF6E0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E2644EB" w14:textId="33C1BD82" w:rsidR="00291EE7" w:rsidRPr="003113F7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6CA3726" w14:textId="77777777" w:rsidTr="00643476">
        <w:tc>
          <w:tcPr>
            <w:tcW w:w="1298" w:type="dxa"/>
            <w:shd w:val="clear" w:color="auto" w:fill="auto"/>
          </w:tcPr>
          <w:p w14:paraId="7836446E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4EC29CB" w14:textId="6FFEB043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30C37ED" w14:textId="77777777" w:rsidR="00291EE7" w:rsidRPr="003113F7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F6D4929" w14:textId="77777777" w:rsidTr="00643476">
        <w:tc>
          <w:tcPr>
            <w:tcW w:w="1298" w:type="dxa"/>
            <w:shd w:val="clear" w:color="auto" w:fill="auto"/>
          </w:tcPr>
          <w:p w14:paraId="16B25B31" w14:textId="1F20F70B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53611B9D" w14:textId="18BCDFB8" w:rsidR="00291EE7" w:rsidRPr="003113F7" w:rsidRDefault="00291EE7" w:rsidP="008A10A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6951C5A" w14:textId="77777777" w:rsidTr="00643476">
        <w:tc>
          <w:tcPr>
            <w:tcW w:w="1298" w:type="dxa"/>
            <w:shd w:val="clear" w:color="auto" w:fill="auto"/>
          </w:tcPr>
          <w:p w14:paraId="2E9C9A70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essay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48DD8DC8" w14:textId="20DF668B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09716A" w14:paraId="40A67E4C" w14:textId="77777777" w:rsidTr="00643476">
        <w:tc>
          <w:tcPr>
            <w:tcW w:w="1298" w:type="dxa"/>
            <w:shd w:val="clear" w:color="auto" w:fill="auto"/>
          </w:tcPr>
          <w:p w14:paraId="516D9BB6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4FB680F" w14:textId="4BB9F99D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BD40A92" w14:textId="356DAE06" w:rsidR="00291EE7" w:rsidRPr="008A10A2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09716A" w14:paraId="0BA8302B" w14:textId="77777777" w:rsidTr="00643476">
        <w:tc>
          <w:tcPr>
            <w:tcW w:w="1298" w:type="dxa"/>
            <w:shd w:val="clear" w:color="auto" w:fill="auto"/>
          </w:tcPr>
          <w:p w14:paraId="4E47FBCE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A93F1A4" w14:textId="6967428D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8A9F851" w14:textId="38A9E948" w:rsidR="00291EE7" w:rsidRPr="008A10A2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09716A" w14:paraId="3B2A0CC2" w14:textId="77777777" w:rsidTr="00643476">
        <w:tc>
          <w:tcPr>
            <w:tcW w:w="1298" w:type="dxa"/>
            <w:shd w:val="clear" w:color="auto" w:fill="auto"/>
          </w:tcPr>
          <w:p w14:paraId="4E4C94F2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AFAF203" w14:textId="3E6A8D7E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8233EB9" w14:textId="3970FB6E" w:rsidR="00291EE7" w:rsidRPr="008A10A2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663C9CFA" w14:textId="77777777" w:rsidTr="00643476">
        <w:tc>
          <w:tcPr>
            <w:tcW w:w="1298" w:type="dxa"/>
            <w:shd w:val="clear" w:color="auto" w:fill="auto"/>
          </w:tcPr>
          <w:p w14:paraId="5738483D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5383D3B" w14:textId="095D262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991B794" w14:textId="18C2EF25" w:rsidR="00291EE7" w:rsidRPr="003113F7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399BBE55" w14:textId="77777777" w:rsidTr="00643476">
        <w:tc>
          <w:tcPr>
            <w:tcW w:w="1298" w:type="dxa"/>
            <w:shd w:val="clear" w:color="auto" w:fill="auto"/>
          </w:tcPr>
          <w:p w14:paraId="3E5F1888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13D00F5" w14:textId="29BACBDE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C5A91E3" w14:textId="558D5320" w:rsidR="00291EE7" w:rsidRPr="003113F7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3A573E35" w14:textId="77777777" w:rsidTr="00643476">
        <w:tc>
          <w:tcPr>
            <w:tcW w:w="1298" w:type="dxa"/>
            <w:shd w:val="clear" w:color="auto" w:fill="auto"/>
          </w:tcPr>
          <w:p w14:paraId="26E188F0" w14:textId="230FBD61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354F32A9" w14:textId="7E2BC3EF" w:rsidR="00291EE7" w:rsidRPr="003113F7" w:rsidRDefault="00291EE7" w:rsidP="008A10A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1EEC2C0D" w14:textId="77777777" w:rsidTr="00643476">
        <w:tc>
          <w:tcPr>
            <w:tcW w:w="1298" w:type="dxa"/>
            <w:shd w:val="clear" w:color="auto" w:fill="auto"/>
          </w:tcPr>
          <w:p w14:paraId="3FFA55AA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essay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01B52F81" w14:textId="7008A22E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09716A" w14:paraId="21033972" w14:textId="77777777" w:rsidTr="00643476">
        <w:tc>
          <w:tcPr>
            <w:tcW w:w="1298" w:type="dxa"/>
            <w:shd w:val="clear" w:color="auto" w:fill="auto"/>
          </w:tcPr>
          <w:p w14:paraId="6562AD70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5A493CE" w14:textId="177541D9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5C711D0" w14:textId="1642B061" w:rsidR="00291EE7" w:rsidRPr="008A10A2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09716A" w14:paraId="74A6FA78" w14:textId="77777777" w:rsidTr="00643476">
        <w:tc>
          <w:tcPr>
            <w:tcW w:w="1298" w:type="dxa"/>
            <w:shd w:val="clear" w:color="auto" w:fill="auto"/>
          </w:tcPr>
          <w:p w14:paraId="13BF9EF0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9410C78" w14:textId="2BF168BA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F8822AD" w14:textId="086BD5B0" w:rsidR="00291EE7" w:rsidRPr="008A10A2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09716A" w14:paraId="547FC032" w14:textId="77777777" w:rsidTr="00643476">
        <w:tc>
          <w:tcPr>
            <w:tcW w:w="1298" w:type="dxa"/>
            <w:shd w:val="clear" w:color="auto" w:fill="auto"/>
          </w:tcPr>
          <w:p w14:paraId="44E3D391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33832D2" w14:textId="5388AF28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E0297A0" w14:textId="674B6C5A" w:rsidR="00291EE7" w:rsidRPr="008A10A2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2D90637" w14:textId="77777777" w:rsidTr="00643476">
        <w:tc>
          <w:tcPr>
            <w:tcW w:w="1298" w:type="dxa"/>
            <w:shd w:val="clear" w:color="auto" w:fill="auto"/>
          </w:tcPr>
          <w:p w14:paraId="43FD2DA8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2CD6AA8" w14:textId="4E87C1AC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D81AD0F" w14:textId="3DB4720A" w:rsidR="00291EE7" w:rsidRPr="003113F7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5FE0655B" w14:textId="77777777" w:rsidTr="00643476">
        <w:tc>
          <w:tcPr>
            <w:tcW w:w="1298" w:type="dxa"/>
            <w:shd w:val="clear" w:color="auto" w:fill="auto"/>
          </w:tcPr>
          <w:p w14:paraId="0AD0703C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96E51D6" w14:textId="491DCDBC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84666BF" w14:textId="77777777" w:rsidR="00291EE7" w:rsidRPr="003113F7" w:rsidRDefault="00291EE7" w:rsidP="00291EE7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17E6107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17411246" w14:textId="6B1E7C63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3666D176" w14:textId="176A6E81" w:rsidR="00291EE7" w:rsidRPr="003113F7" w:rsidRDefault="00291EE7" w:rsidP="00291EE7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291EE7" w:rsidRPr="003113F7" w14:paraId="3B83782C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085D1620" w14:textId="267E5968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essay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76266F29" w14:textId="691E1018" w:rsidR="00291EE7" w:rsidRPr="003113F7" w:rsidRDefault="00291EE7" w:rsidP="00291EE7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A3C417B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3DA608A0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5A5B765" w14:textId="10408246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1796C4A" w14:textId="415C62A1" w:rsidR="00291EE7" w:rsidRPr="003113F7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91C49F2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44A8C30E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94FD2D8" w14:textId="446D572D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6586B62" w14:textId="15D26B5C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374A2C5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3D4D9D5C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59AA118" w14:textId="37D07359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8230B47" w14:textId="31B64060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1E5DDAA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5C9542B2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52C8C7D" w14:textId="5BC0DF39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91691D7" w14:textId="52E5FA51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32437A7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1A75A6A4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E869A00" w14:textId="114079D5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CCEC338" w14:textId="77777777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07030E5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18E1D140" w14:textId="4890D04D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2A253508" w14:textId="718E97F9" w:rsidR="00291EE7" w:rsidRPr="003113F7" w:rsidRDefault="00291EE7" w:rsidP="00291EE7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291EE7" w:rsidRPr="003113F7" w14:paraId="57C73A23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1B10BBDA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complex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6C035B02" w14:textId="0669231F" w:rsidR="00291EE7" w:rsidRPr="003113F7" w:rsidRDefault="00291EE7" w:rsidP="00291EE7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1777B297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110E2576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6BFE40D" w14:textId="486251E6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A9CABCC" w14:textId="0A7512E3" w:rsidR="00291EE7" w:rsidRPr="003113F7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34118E49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660AF989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E13DCD4" w14:textId="5E0E5ACE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B0B859B" w14:textId="7EECD0AC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0E80A4D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208C4D7B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1851BAF" w14:textId="138D0CCB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A83E4AA" w14:textId="67BE88A5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5DC24BD5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00DFFCD3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BF2DDC1" w14:textId="5010CA16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F320A4F" w14:textId="25307BF9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75737C9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01E40562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3AF380D" w14:textId="4D5A4DBE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4060E17" w14:textId="2F258489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C15E3E2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7803F308" w14:textId="274D6998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4A8F7204" w14:textId="1C6540ED" w:rsidR="00291EE7" w:rsidRPr="003113F7" w:rsidRDefault="00291EE7" w:rsidP="00291EE7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291EE7" w:rsidRPr="003113F7" w14:paraId="6289B7FB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6ED44C89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complex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61891223" w14:textId="737881D6" w:rsidR="00291EE7" w:rsidRPr="003113F7" w:rsidRDefault="00291EE7" w:rsidP="00291EE7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389C229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58640E45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1845119" w14:textId="090DA164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C27F25E" w14:textId="7119E25B" w:rsidR="00291EE7" w:rsidRPr="003113F7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4E889E8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16EA79B6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C4BF44A" w14:textId="5C069E06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8E78510" w14:textId="6AF53532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6039E0D4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17FF73FB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E1130D6" w14:textId="7F2AE212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48B549D" w14:textId="04E92486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0C0DBA7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2772FE08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1884AA8" w14:textId="64979DB7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4A4C906" w14:textId="2B2FD1FD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52742B3D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21B746E6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F27A5FF" w14:textId="03CF0366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F17E334" w14:textId="278A6846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1F1B839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4DABABD6" w14:textId="1964086F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4DEC0111" w14:textId="37C21BD9" w:rsidR="00291EE7" w:rsidRPr="003113F7" w:rsidRDefault="00291EE7" w:rsidP="00291EE7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291EE7" w:rsidRPr="003113F7" w14:paraId="01A00D7C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613554BF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complex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56010EC2" w14:textId="2CB32BB9" w:rsidR="00291EE7" w:rsidRPr="003113F7" w:rsidRDefault="00291EE7" w:rsidP="00291EE7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3CDCCFE4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7431FBD3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C96CD2F" w14:textId="7368A3C3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04A48F0" w14:textId="70A13484" w:rsidR="00291EE7" w:rsidRPr="003113F7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32EFBD8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7E203A36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56636C8" w14:textId="3529CC79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D507897" w14:textId="105F5AC4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75A10C6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3C804FC8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1817BFC" w14:textId="5A41741E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F7E323B" w14:textId="1F960B6F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38E7A84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454241D6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9E49AA4" w14:textId="43A76121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20D4EA1" w14:textId="1C109817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20F5405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0BFECF61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9668345" w14:textId="2388AD4E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CC6CF65" w14:textId="0746005D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0E2DBE0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51172718" w14:textId="150B434C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0043B77D" w14:textId="4D6D41AE" w:rsidR="00291EE7" w:rsidRPr="003113F7" w:rsidRDefault="00291EE7" w:rsidP="00291EE7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291EE7" w:rsidRPr="003113F7" w14:paraId="64D77649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5A19F352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complex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30987BF0" w14:textId="737DA0D3" w:rsidR="00291EE7" w:rsidRPr="003113F7" w:rsidRDefault="00291EE7" w:rsidP="00291EE7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7794771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38E1AF07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5047795" w14:textId="66A248FE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76C7960" w14:textId="358FBF15" w:rsidR="00291EE7" w:rsidRPr="003113F7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9DA961D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02B6A5A7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3FDA4DA" w14:textId="2809D245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4AA06FB" w14:textId="7AD7133C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50F3082A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41BDA296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3133C58" w14:textId="3DE9D114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3FECC5E" w14:textId="1BD46315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64A8FB6E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168D212E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F3EA718" w14:textId="75C541A6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19D2533" w14:textId="4E06CBCC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5C75FED9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41C28600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E9B7C13" w14:textId="2DFD019D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DF3C916" w14:textId="2B7476C4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F8592BD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35BEAAF7" w14:textId="5AED83A0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6EB1A14A" w14:textId="5E33B7A7" w:rsidR="00291EE7" w:rsidRPr="003113F7" w:rsidRDefault="00291EE7" w:rsidP="00291EE7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291EE7" w:rsidRPr="003113F7" w14:paraId="68851645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325B2411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complex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6D837DFC" w14:textId="011976C9" w:rsidR="00291EE7" w:rsidRPr="003113F7" w:rsidRDefault="00291EE7" w:rsidP="00291EE7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0DF04F4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54B43A4B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12D384C" w14:textId="0768F027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ED58869" w14:textId="48EEACD3" w:rsidR="00291EE7" w:rsidRPr="003113F7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14804AC0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46CDD231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1057B90" w14:textId="0983585D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A623462" w14:textId="5FD1AA69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AF09B1C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18C0759A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A6C6439" w14:textId="7E4DBF2F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B4D98EE" w14:textId="0EE18F93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5A6C5418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4B7B40EF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27700C4" w14:textId="7B99BC59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A654747" w14:textId="07AC648A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F55806A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08E30CBD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96C7758" w14:textId="2CBD8A85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12B25CA" w14:textId="53DBA7B4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E9A79EE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5E2C27AA" w14:textId="6DEE6B2C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5EFA97B2" w14:textId="7E77D9E4" w:rsidR="00291EE7" w:rsidRPr="003113F7" w:rsidRDefault="00291EE7" w:rsidP="00012399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291EE7" w:rsidRPr="003113F7" w14:paraId="17DF0D39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17447961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complex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38F13084" w14:textId="56EF0E44" w:rsidR="00291EE7" w:rsidRPr="003113F7" w:rsidRDefault="00291EE7" w:rsidP="00291EE7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02730EB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630B124E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ACA28EE" w14:textId="10BEF241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8911031" w14:textId="2C032C15" w:rsidR="00291EE7" w:rsidRPr="003113F7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D0EE552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2A8C90A6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D95EBB8" w14:textId="7622B58A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B80F39F" w14:textId="08606C2D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56085726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0F802401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1F1EA18" w14:textId="5F25695A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8AE693E" w14:textId="2C9B5C01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BA3BABA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19042EBD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081CBA5" w14:textId="0B712DDC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E6E619E" w14:textId="39479D7A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195137A4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233F1A42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6DF21A7" w14:textId="610A9921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91AEF09" w14:textId="0FF910EA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EA7502C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5BD03C5C" w14:textId="7FA36FD8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5EA86E96" w14:textId="6EA162B3" w:rsidR="00291EE7" w:rsidRPr="003113F7" w:rsidRDefault="00291EE7" w:rsidP="00291EE7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291EE7" w:rsidRPr="003113F7" w14:paraId="42D38727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73BBA676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complex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00EDEE17" w14:textId="40545374" w:rsidR="00291EE7" w:rsidRPr="003113F7" w:rsidRDefault="00291EE7" w:rsidP="00291EE7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2965205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47F4AFBF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10709C2" w14:textId="242C74AF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60E0302" w14:textId="7E126EAA" w:rsidR="00291EE7" w:rsidRPr="003113F7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322DFEB4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0BD5720C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684DCF3" w14:textId="0544E1E1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21D1EAA" w14:textId="58851A0A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6D79A002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299119E8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E9BB3F2" w14:textId="3B955130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6531C82" w14:textId="3E9A2BF6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5D941BC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6DFC656F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6CC4525" w14:textId="5CD7A6D0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5854C9E" w14:textId="6A586997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B9E05AE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3ABB9832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9CA9A45" w14:textId="77F6A53E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C8D1650" w14:textId="5827550C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500BD01D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084CBF67" w14:textId="64880B82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03578812" w14:textId="4C2E2D57" w:rsidR="00291EE7" w:rsidRPr="00C10787" w:rsidRDefault="00291EE7" w:rsidP="00291EE7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 Narrow" w:hAnsi="Arial Narrow" w:cs="Arial"/>
                <w:i w:val="0"/>
                <w:iCs w:val="0"/>
                <w:color w:val="auto"/>
                <w:sz w:val="28"/>
              </w:rPr>
            </w:pPr>
          </w:p>
        </w:tc>
      </w:tr>
      <w:tr w:rsidR="00291EE7" w:rsidRPr="003113F7" w14:paraId="7900276D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703BBD80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complex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3EE1D6F4" w14:textId="228E3926" w:rsidR="00291EE7" w:rsidRPr="003113F7" w:rsidRDefault="00291EE7" w:rsidP="00291EE7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1D310F2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15F58A2B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7C259FC" w14:textId="5915F931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602BB2A" w14:textId="453338C7" w:rsidR="00291EE7" w:rsidRPr="003113F7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BFA709C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493E1A2F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E7F6A18" w14:textId="64608188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915FF93" w14:textId="3B05B0E8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132CCA4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61BEF214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559C832" w14:textId="347C8895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0622BB1" w14:textId="655622A9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2A71063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34E170EB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7B5A9D5" w14:textId="4E297904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F412EA4" w14:textId="28909825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1557633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7E2C7263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A2D4AA9" w14:textId="3136FF53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695F144" w14:textId="2814636C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B275F16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06A45AB9" w14:textId="5BEAC1D4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6A3916AA" w14:textId="25EDEBDF" w:rsidR="00291EE7" w:rsidRPr="00C10787" w:rsidRDefault="00291EE7" w:rsidP="00291EE7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 Narrow" w:hAnsi="Arial Narrow" w:cs="Arial"/>
                <w:i w:val="0"/>
                <w:iCs w:val="0"/>
                <w:color w:val="auto"/>
                <w:sz w:val="28"/>
              </w:rPr>
            </w:pPr>
          </w:p>
        </w:tc>
      </w:tr>
      <w:tr w:rsidR="00291EE7" w:rsidRPr="003113F7" w14:paraId="2474C017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207794FA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complex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269B0753" w14:textId="337E7FE3" w:rsidR="00291EE7" w:rsidRPr="003113F7" w:rsidRDefault="00291EE7" w:rsidP="00942598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1ADDAC1E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2DF9EA07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793E6CE" w14:textId="00DA9986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00A6BFE" w14:textId="16FCF1F2" w:rsidR="00291EE7" w:rsidRPr="003113F7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304A9693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4520C142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4A2C9F6" w14:textId="0950F890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42A92B2" w14:textId="5D405D87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EDC53E8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387F4C0F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695C04E" w14:textId="2B63AA9C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9FF368B" w14:textId="025C5634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81A332D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358BA3DA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919C15B" w14:textId="5226E798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C1B8DC2" w14:textId="2994F279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378C0017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302A2E2C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D3A2C3E" w14:textId="53D4836C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BC033B2" w14:textId="398F91AE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356D32D3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10EC56B0" w14:textId="19543C4E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55C659BB" w14:textId="1AC29D74" w:rsidR="00291EE7" w:rsidRPr="001F0D97" w:rsidRDefault="00291EE7" w:rsidP="00291EE7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 Narrow" w:hAnsi="Arial Narrow" w:cs="Arial"/>
                <w:i w:val="0"/>
                <w:iCs w:val="0"/>
                <w:color w:val="auto"/>
                <w:sz w:val="28"/>
              </w:rPr>
            </w:pPr>
          </w:p>
        </w:tc>
      </w:tr>
      <w:tr w:rsidR="00291EE7" w:rsidRPr="003113F7" w14:paraId="23FBCE33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3943A4F7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complex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731C692D" w14:textId="371F2F1A" w:rsidR="00291EE7" w:rsidRPr="003113F7" w:rsidRDefault="00291EE7" w:rsidP="00942598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68970BA5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0E222EC1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0686CBE" w14:textId="49433CE0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1208B91" w14:textId="425EC89E" w:rsidR="00291EE7" w:rsidRPr="003113F7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70D03B9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05A6AE35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6675E4FE" w14:textId="4B06F4DE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3DED7E3" w14:textId="3383314C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744F29BD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39548508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A805FEA" w14:textId="6CA887A7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9EC964F" w14:textId="64ECD4B1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EBCFBBF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1C013E16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6B78038" w14:textId="1135D151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8BEE751" w14:textId="18690D74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3328565B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4312A8D3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DE389B5" w14:textId="526750FE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D26C389" w14:textId="58ABD06A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1459C260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4E01B099" w14:textId="74A47CEE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31E0B3AD" w14:textId="609AFBFC" w:rsidR="00291EE7" w:rsidRPr="003113F7" w:rsidRDefault="00291EE7" w:rsidP="00291EE7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291EE7" w:rsidRPr="003113F7" w14:paraId="3AAC716C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52829E23" w14:textId="6BE8C124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 w:rsidR="001F0D97">
              <w:rPr>
                <w:rFonts w:ascii="Arial" w:hAnsi="Arial" w:cs="Arial"/>
                <w:sz w:val="24"/>
                <w:szCs w:val="24"/>
                <w:lang w:val="en-US"/>
              </w:rPr>
              <w:t>bs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77F98691" w14:textId="34C1D8FA" w:rsidR="00291EE7" w:rsidRPr="003113F7" w:rsidRDefault="00291EE7" w:rsidP="00291EE7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0D4ADBD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048802BF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0DE09F0" w14:textId="20F59B3D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1303101" w14:textId="0BADADEA" w:rsidR="00291EE7" w:rsidRPr="003113F7" w:rsidRDefault="00291EE7" w:rsidP="00291EE7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2EFBF721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7A19CBE0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AAF54A0" w14:textId="0B355684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34E5411" w14:textId="0951339A" w:rsidR="00291EE7" w:rsidRPr="003113F7" w:rsidRDefault="00291EE7" w:rsidP="00291EE7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199318B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1344767F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482A0E1" w14:textId="1844C8F1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262C129" w14:textId="77777777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088C13A6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6D0E4755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7D37DAB" w14:textId="21DD87DD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788DCD0" w14:textId="77777777" w:rsidR="00291EE7" w:rsidRPr="003113F7" w:rsidRDefault="00291EE7" w:rsidP="00291EE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463557E2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00DA72FE" w14:textId="77777777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77A29C7" w14:textId="4AB1F99C" w:rsidR="00291EE7" w:rsidRPr="003113F7" w:rsidRDefault="00291EE7" w:rsidP="008F7B9E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4A19748" w14:textId="77777777" w:rsidR="00291EE7" w:rsidRPr="003113F7" w:rsidRDefault="00291EE7" w:rsidP="00291E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EE7" w:rsidRPr="003113F7" w14:paraId="670164BC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077951D2" w14:textId="2C99FA22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54449B29" w14:textId="28C1A4B9" w:rsidR="00291EE7" w:rsidRPr="003113F7" w:rsidRDefault="00291EE7" w:rsidP="00291EE7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291EE7" w:rsidRPr="003113F7" w14:paraId="3466CE86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3B826F44" w14:textId="3B17D4DE" w:rsidR="00291EE7" w:rsidRPr="003113F7" w:rsidRDefault="00291EE7" w:rsidP="00291EE7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 w:rsidR="001F0D97">
              <w:rPr>
                <w:rFonts w:ascii="Arial" w:hAnsi="Arial" w:cs="Arial"/>
                <w:sz w:val="24"/>
                <w:szCs w:val="24"/>
                <w:lang w:val="en-US"/>
              </w:rPr>
              <w:t>bs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15F35DEB" w14:textId="27D918E3" w:rsidR="00291EE7" w:rsidRPr="003113F7" w:rsidRDefault="00291EE7" w:rsidP="00291EE7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31D4F139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670DAF76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3113855" w14:textId="651FE3F5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6AACF07" w14:textId="4E9C8179" w:rsidR="008F7B9E" w:rsidRPr="003113F7" w:rsidRDefault="008F7B9E" w:rsidP="008F7B9E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390187ED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5136DB97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0931F6D" w14:textId="2A1402C2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7295DD4" w14:textId="13792884" w:rsidR="008F7B9E" w:rsidRPr="003113F7" w:rsidRDefault="008F7B9E" w:rsidP="008F7B9E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410B476C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0AC856E2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2B9D007" w14:textId="5CBA85CC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D6E71A9" w14:textId="77777777" w:rsidR="008F7B9E" w:rsidRPr="003113F7" w:rsidRDefault="008F7B9E" w:rsidP="008F7B9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564D5ED4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68BFCAC8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0D33E9D" w14:textId="7AABBB39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315CC59" w14:textId="77777777" w:rsidR="008F7B9E" w:rsidRPr="003113F7" w:rsidRDefault="008F7B9E" w:rsidP="008F7B9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5D0C6D3D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713BC574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D12D633" w14:textId="293A6AED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6B01B18" w14:textId="77777777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56D6B563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40C7B160" w14:textId="48737790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47EC7F26" w14:textId="4124CB42" w:rsidR="008F7B9E" w:rsidRPr="003113F7" w:rsidRDefault="008F7B9E" w:rsidP="008F7B9E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8F7B9E" w:rsidRPr="003113F7" w14:paraId="17A2BF13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05F975FA" w14:textId="7E56F284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bs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4E2FB795" w14:textId="3B966F8E" w:rsidR="008F7B9E" w:rsidRPr="003113F7" w:rsidRDefault="008F7B9E" w:rsidP="008F7B9E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5C743718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5988FD9D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7765556" w14:textId="2F62A353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11B4B443" w14:textId="1542667E" w:rsidR="008F7B9E" w:rsidRPr="003113F7" w:rsidRDefault="008F7B9E" w:rsidP="008F7B9E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69D0CDFD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71727BDE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006DFEB" w14:textId="57D36403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2C92658" w14:textId="76207FCA" w:rsidR="008F7B9E" w:rsidRPr="003113F7" w:rsidRDefault="008F7B9E" w:rsidP="008F7B9E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6FBA925A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0A7B62D1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A8AA1BA" w14:textId="63B0BC33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36B2014" w14:textId="77777777" w:rsidR="008F7B9E" w:rsidRPr="003113F7" w:rsidRDefault="008F7B9E" w:rsidP="008F7B9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3F2CF7FC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638D86E5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77CF74D" w14:textId="0E30ED10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0282555" w14:textId="77777777" w:rsidR="008F7B9E" w:rsidRPr="003113F7" w:rsidRDefault="008F7B9E" w:rsidP="008F7B9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7541F86D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3B324AAD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367974E" w14:textId="06032DF2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824579E" w14:textId="77777777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2F27BDB9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7EE457FE" w14:textId="56EF528B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1910A8C8" w14:textId="43065A0E" w:rsidR="008F7B9E" w:rsidRPr="003113F7" w:rsidRDefault="008F7B9E" w:rsidP="008F7B9E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8F7B9E" w:rsidRPr="003113F7" w14:paraId="7CDC6A37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22A63D79" w14:textId="44126048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bs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5E910793" w14:textId="65B9AD51" w:rsidR="008F7B9E" w:rsidRPr="003113F7" w:rsidRDefault="008F7B9E" w:rsidP="008F7B9E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71E55264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2EE3BBB0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1A42494" w14:textId="2FFB57B6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11C3335" w14:textId="1F3ADB4A" w:rsidR="008F7B9E" w:rsidRPr="003113F7" w:rsidRDefault="008F7B9E" w:rsidP="008F7B9E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66A42D8C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0596B3E1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017F616F" w14:textId="10BD8884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EC996A0" w14:textId="5860B2F0" w:rsidR="008F7B9E" w:rsidRPr="003113F7" w:rsidRDefault="008F7B9E" w:rsidP="008F7B9E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599B9F32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43744CC2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FB1780E" w14:textId="522AF5EF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3657992A" w14:textId="77777777" w:rsidR="008F7B9E" w:rsidRPr="003113F7" w:rsidRDefault="008F7B9E" w:rsidP="008F7B9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4C6946A3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4237312F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5A66A0C1" w14:textId="5529C4B0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E31ED4C" w14:textId="77777777" w:rsidR="008F7B9E" w:rsidRPr="003113F7" w:rsidRDefault="008F7B9E" w:rsidP="008F7B9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3D70648B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7DC7C6BC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4200D3C" w14:textId="3E6B7F3C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0CA8A937" w14:textId="77777777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77643A01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1BCDFFDD" w14:textId="4CEE538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48DD932E" w14:textId="3CFCFED5" w:rsidR="008F7B9E" w:rsidRPr="003113F7" w:rsidRDefault="008F7B9E" w:rsidP="008F7B9E">
            <w:pPr>
              <w:pStyle w:val="Heading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outlineLvl w:val="4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8F7B9E" w:rsidRPr="003113F7" w14:paraId="7C138694" w14:textId="77777777" w:rsidTr="00643476">
        <w:trPr>
          <w:trHeight w:val="203"/>
        </w:trPr>
        <w:tc>
          <w:tcPr>
            <w:tcW w:w="1298" w:type="dxa"/>
            <w:shd w:val="clear" w:color="auto" w:fill="auto"/>
          </w:tcPr>
          <w:p w14:paraId="5B122096" w14:textId="187F3CDB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bs</w:t>
            </w:r>
            <w:r w:rsidRPr="003113F7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8016" w:type="dxa"/>
            <w:gridSpan w:val="2"/>
            <w:shd w:val="clear" w:color="auto" w:fill="auto"/>
          </w:tcPr>
          <w:p w14:paraId="61790DCE" w14:textId="50C909A5" w:rsidR="008F7B9E" w:rsidRPr="003113F7" w:rsidRDefault="008F7B9E" w:rsidP="008F7B9E">
            <w:pPr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2AA1D9C7" w14:textId="77777777" w:rsidTr="00643476">
        <w:trPr>
          <w:trHeight w:val="207"/>
        </w:trPr>
        <w:tc>
          <w:tcPr>
            <w:tcW w:w="1298" w:type="dxa"/>
            <w:shd w:val="clear" w:color="auto" w:fill="auto"/>
          </w:tcPr>
          <w:p w14:paraId="141EC771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7BD5EE46" w14:textId="1BF80424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5922E46C" w14:textId="4B83D7BB" w:rsidR="008F7B9E" w:rsidRPr="003113F7" w:rsidRDefault="008F7B9E" w:rsidP="008F7B9E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5EA76BF9" w14:textId="77777777" w:rsidTr="00643476">
        <w:trPr>
          <w:trHeight w:val="211"/>
        </w:trPr>
        <w:tc>
          <w:tcPr>
            <w:tcW w:w="1298" w:type="dxa"/>
            <w:shd w:val="clear" w:color="auto" w:fill="auto"/>
          </w:tcPr>
          <w:p w14:paraId="1E2C7944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2B34F49B" w14:textId="2FC854AB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29989C0D" w14:textId="14C39F70" w:rsidR="008F7B9E" w:rsidRPr="003113F7" w:rsidRDefault="008F7B9E" w:rsidP="008F7B9E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49025645" w14:textId="77777777" w:rsidTr="00643476">
        <w:trPr>
          <w:trHeight w:val="73"/>
        </w:trPr>
        <w:tc>
          <w:tcPr>
            <w:tcW w:w="1298" w:type="dxa"/>
            <w:shd w:val="clear" w:color="auto" w:fill="auto"/>
          </w:tcPr>
          <w:p w14:paraId="57E613B6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308F084E" w14:textId="3364FAD0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7A3E7458" w14:textId="77777777" w:rsidR="008F7B9E" w:rsidRPr="003113F7" w:rsidRDefault="008F7B9E" w:rsidP="008F7B9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238258E6" w14:textId="77777777" w:rsidTr="00643476">
        <w:trPr>
          <w:trHeight w:val="233"/>
        </w:trPr>
        <w:tc>
          <w:tcPr>
            <w:tcW w:w="1298" w:type="dxa"/>
            <w:shd w:val="clear" w:color="auto" w:fill="auto"/>
          </w:tcPr>
          <w:p w14:paraId="79B46A1B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1957943C" w14:textId="43F6DD79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4FDE702D" w14:textId="77777777" w:rsidR="008F7B9E" w:rsidRPr="003113F7" w:rsidRDefault="008F7B9E" w:rsidP="008F7B9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B9E" w:rsidRPr="003113F7" w14:paraId="6CD8292B" w14:textId="77777777" w:rsidTr="00643476">
        <w:trPr>
          <w:trHeight w:val="223"/>
        </w:trPr>
        <w:tc>
          <w:tcPr>
            <w:tcW w:w="1298" w:type="dxa"/>
            <w:shd w:val="clear" w:color="auto" w:fill="auto"/>
          </w:tcPr>
          <w:p w14:paraId="5A992E45" w14:textId="77777777" w:rsidR="008F7B9E" w:rsidRPr="003113F7" w:rsidRDefault="008F7B9E" w:rsidP="008F7B9E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</w:tcPr>
          <w:p w14:paraId="4190E82E" w14:textId="709B319D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1" w:type="dxa"/>
            <w:shd w:val="clear" w:color="auto" w:fill="auto"/>
          </w:tcPr>
          <w:p w14:paraId="6F2801C1" w14:textId="77777777" w:rsidR="008F7B9E" w:rsidRPr="003113F7" w:rsidRDefault="008F7B9E" w:rsidP="008F7B9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427644A" w14:textId="77777777" w:rsidR="00893A79" w:rsidRPr="003113F7" w:rsidRDefault="00893A79" w:rsidP="00893A79"/>
    <w:p w14:paraId="326786B8" w14:textId="77777777" w:rsidR="00876791" w:rsidRDefault="00876791"/>
    <w:sectPr w:rsidR="008767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4C82"/>
    <w:multiLevelType w:val="hybridMultilevel"/>
    <w:tmpl w:val="F6828AD8"/>
    <w:lvl w:ilvl="0" w:tplc="F9886C1A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23"/>
        <w:w w:val="100"/>
        <w:sz w:val="24"/>
        <w:szCs w:val="24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5048C"/>
    <w:multiLevelType w:val="hybridMultilevel"/>
    <w:tmpl w:val="8D58DFDE"/>
    <w:lvl w:ilvl="0" w:tplc="FD1A6B90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23"/>
        <w:w w:val="100"/>
        <w:sz w:val="24"/>
        <w:szCs w:val="24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DF5D31"/>
    <w:multiLevelType w:val="hybridMultilevel"/>
    <w:tmpl w:val="200EFC20"/>
    <w:lvl w:ilvl="0" w:tplc="E748792C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16"/>
        <w:w w:val="100"/>
        <w:sz w:val="24"/>
        <w:szCs w:val="24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587AFE"/>
    <w:multiLevelType w:val="hybridMultilevel"/>
    <w:tmpl w:val="A2E23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02CA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B801782">
      <w:start w:val="1"/>
      <w:numFmt w:val="upperRoman"/>
      <w:lvlText w:val="%3."/>
      <w:lvlJc w:val="right"/>
      <w:pPr>
        <w:tabs>
          <w:tab w:val="num" w:pos="1021"/>
        </w:tabs>
        <w:ind w:left="102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9D3501"/>
    <w:multiLevelType w:val="hybridMultilevel"/>
    <w:tmpl w:val="6952D818"/>
    <w:lvl w:ilvl="0" w:tplc="EE282F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E282F7A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8B801782">
      <w:start w:val="1"/>
      <w:numFmt w:val="upperRoman"/>
      <w:lvlText w:val="%3."/>
      <w:lvlJc w:val="right"/>
      <w:pPr>
        <w:tabs>
          <w:tab w:val="num" w:pos="661"/>
        </w:tabs>
        <w:ind w:left="66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B17C07"/>
    <w:multiLevelType w:val="hybridMultilevel"/>
    <w:tmpl w:val="B106D2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02CA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B801782">
      <w:start w:val="1"/>
      <w:numFmt w:val="upperRoman"/>
      <w:lvlText w:val="%3."/>
      <w:lvlJc w:val="right"/>
      <w:pPr>
        <w:tabs>
          <w:tab w:val="num" w:pos="1021"/>
        </w:tabs>
        <w:ind w:left="102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272CBE"/>
    <w:multiLevelType w:val="hybridMultilevel"/>
    <w:tmpl w:val="856C0854"/>
    <w:lvl w:ilvl="0" w:tplc="EE282F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705C1A"/>
    <w:multiLevelType w:val="hybridMultilevel"/>
    <w:tmpl w:val="8EACCCCE"/>
    <w:lvl w:ilvl="0" w:tplc="296EC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FE6102"/>
    <w:multiLevelType w:val="hybridMultilevel"/>
    <w:tmpl w:val="BD060F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403309"/>
    <w:multiLevelType w:val="hybridMultilevel"/>
    <w:tmpl w:val="E54ACC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86EB170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D251F"/>
    <w:multiLevelType w:val="hybridMultilevel"/>
    <w:tmpl w:val="C18A73DC"/>
    <w:lvl w:ilvl="0" w:tplc="C5E8CFC8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323E4F" w:themeColor="text2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8715D"/>
    <w:multiLevelType w:val="hybridMultilevel"/>
    <w:tmpl w:val="69B23F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17BAA"/>
    <w:multiLevelType w:val="hybridMultilevel"/>
    <w:tmpl w:val="F4DC42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6A449F"/>
    <w:multiLevelType w:val="multilevel"/>
    <w:tmpl w:val="903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6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893A79"/>
    <w:rsid w:val="00012399"/>
    <w:rsid w:val="00041342"/>
    <w:rsid w:val="00051597"/>
    <w:rsid w:val="0009716A"/>
    <w:rsid w:val="001605DC"/>
    <w:rsid w:val="00184376"/>
    <w:rsid w:val="001B5648"/>
    <w:rsid w:val="001F0D97"/>
    <w:rsid w:val="00207F2D"/>
    <w:rsid w:val="00266F7E"/>
    <w:rsid w:val="00267A36"/>
    <w:rsid w:val="00280569"/>
    <w:rsid w:val="0028221B"/>
    <w:rsid w:val="00291EE7"/>
    <w:rsid w:val="00311D8A"/>
    <w:rsid w:val="003125C4"/>
    <w:rsid w:val="00343194"/>
    <w:rsid w:val="003D1D23"/>
    <w:rsid w:val="00446DAF"/>
    <w:rsid w:val="00474C52"/>
    <w:rsid w:val="004B149E"/>
    <w:rsid w:val="004E1FA4"/>
    <w:rsid w:val="0050088E"/>
    <w:rsid w:val="00532C6B"/>
    <w:rsid w:val="006339E7"/>
    <w:rsid w:val="00643476"/>
    <w:rsid w:val="006B4ADE"/>
    <w:rsid w:val="006D38A9"/>
    <w:rsid w:val="006E5861"/>
    <w:rsid w:val="00780345"/>
    <w:rsid w:val="007B1A11"/>
    <w:rsid w:val="007F0A43"/>
    <w:rsid w:val="00801261"/>
    <w:rsid w:val="00850EE0"/>
    <w:rsid w:val="00876791"/>
    <w:rsid w:val="00893A79"/>
    <w:rsid w:val="008A10A2"/>
    <w:rsid w:val="008B5748"/>
    <w:rsid w:val="008F7B9E"/>
    <w:rsid w:val="00942598"/>
    <w:rsid w:val="009468D6"/>
    <w:rsid w:val="00975EF4"/>
    <w:rsid w:val="009C0D42"/>
    <w:rsid w:val="009D2050"/>
    <w:rsid w:val="009E78EA"/>
    <w:rsid w:val="00A23D8D"/>
    <w:rsid w:val="00A427BA"/>
    <w:rsid w:val="00A67B35"/>
    <w:rsid w:val="00A91186"/>
    <w:rsid w:val="00B10069"/>
    <w:rsid w:val="00B20A01"/>
    <w:rsid w:val="00B25954"/>
    <w:rsid w:val="00B342E0"/>
    <w:rsid w:val="00B820C2"/>
    <w:rsid w:val="00BB4E16"/>
    <w:rsid w:val="00BC2EB4"/>
    <w:rsid w:val="00C10787"/>
    <w:rsid w:val="00C1248B"/>
    <w:rsid w:val="00C511C6"/>
    <w:rsid w:val="00C5146F"/>
    <w:rsid w:val="00C644F1"/>
    <w:rsid w:val="00CA0A5F"/>
    <w:rsid w:val="00CA4204"/>
    <w:rsid w:val="00CB7B72"/>
    <w:rsid w:val="00CC6852"/>
    <w:rsid w:val="00D05414"/>
    <w:rsid w:val="00D6131D"/>
    <w:rsid w:val="00DC1F56"/>
    <w:rsid w:val="00DD3A24"/>
    <w:rsid w:val="00DF48C7"/>
    <w:rsid w:val="00E11599"/>
    <w:rsid w:val="00E43A97"/>
    <w:rsid w:val="00E656C0"/>
    <w:rsid w:val="00EA323B"/>
    <w:rsid w:val="00EC1309"/>
    <w:rsid w:val="00EC3306"/>
    <w:rsid w:val="00ED05F4"/>
    <w:rsid w:val="00F23D9A"/>
    <w:rsid w:val="00F87219"/>
    <w:rsid w:val="00FB31E2"/>
    <w:rsid w:val="00FC0AEF"/>
    <w:rsid w:val="00FD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871C"/>
  <w15:docId w15:val="{2DD35B37-C769-4337-B4B8-054278C5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id-ID" w:eastAsia="id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A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aliases w:val="Body of text,List Paragraph1,Body of text+1,Body of text+2,Body of text+3,List Paragraph11,Medium Grid 1 - Accent 21,Colorful List - Accent 11"/>
    <w:basedOn w:val="Normal"/>
    <w:link w:val="ListParagraphChar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link w:val="QuoteChar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7Char">
    <w:name w:val="Heading 7 Char"/>
    <w:basedOn w:val="DefaultParagraphFont"/>
    <w:link w:val="Heading7"/>
    <w:uiPriority w:val="9"/>
    <w:semiHidden/>
    <w:rsid w:val="00893A79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A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5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Heading2Char">
    <w:name w:val="Heading 2 Char"/>
    <w:basedOn w:val="DefaultParagraphFont"/>
    <w:link w:val="Heading2"/>
    <w:uiPriority w:val="6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7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8"/>
    <w:rsid w:val="00893A79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93A79"/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character" w:customStyle="1" w:styleId="Heading6Char">
    <w:name w:val="Heading 6 Char"/>
    <w:basedOn w:val="DefaultParagraphFont"/>
    <w:link w:val="Heading6"/>
    <w:uiPriority w:val="10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table" w:styleId="TableGrid">
    <w:name w:val="Table Grid"/>
    <w:basedOn w:val="TableNorma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3A79"/>
    <w:pPr>
      <w:tabs>
        <w:tab w:val="center" w:pos="4513"/>
        <w:tab w:val="right" w:pos="9026"/>
      </w:tabs>
      <w:spacing w:after="0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93A79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93A79"/>
    <w:pPr>
      <w:tabs>
        <w:tab w:val="center" w:pos="4513"/>
        <w:tab w:val="right" w:pos="9026"/>
      </w:tabs>
      <w:spacing w:after="0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93A79"/>
    <w:rPr>
      <w:lang w:val="en-US" w:eastAsia="en-US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,Colorful List - Accent 11 Char"/>
    <w:link w:val="ListParagraph"/>
    <w:uiPriority w:val="34"/>
    <w:locked/>
    <w:rsid w:val="00893A79"/>
  </w:style>
  <w:style w:type="character" w:customStyle="1" w:styleId="QuoteChar">
    <w:name w:val="Quote Char"/>
    <w:basedOn w:val="DefaultParagraphFont"/>
    <w:link w:val="Quote"/>
    <w:uiPriority w:val="1"/>
    <w:rsid w:val="00893A79"/>
    <w:rPr>
      <w:color w:val="000000" w:themeColor="tex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79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893A79"/>
    <w:pPr>
      <w:spacing w:after="0"/>
    </w:pPr>
    <w:rPr>
      <w:rFonts w:ascii="Tahoma" w:hAnsi="Tahoma" w:cs="Tahoma"/>
      <w:sz w:val="16"/>
      <w:szCs w:val="16"/>
    </w:rPr>
  </w:style>
  <w:style w:type="character" w:customStyle="1" w:styleId="TeksBalonKAR1">
    <w:name w:val="Teks Balon KAR1"/>
    <w:basedOn w:val="DefaultParagraphFont"/>
    <w:uiPriority w:val="99"/>
    <w:semiHidden/>
    <w:rsid w:val="00893A79"/>
    <w:rPr>
      <w:rFonts w:ascii="Segoe UI" w:hAnsi="Segoe UI" w:cs="Segoe UI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93A79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893A79"/>
    <w:pPr>
      <w:autoSpaceDE w:val="0"/>
      <w:autoSpaceDN w:val="0"/>
      <w:adjustRightInd w:val="0"/>
      <w:spacing w:after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Pa11">
    <w:name w:val="Pa11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71">
    <w:name w:val="A7+1"/>
    <w:uiPriority w:val="99"/>
    <w:rsid w:val="00893A79"/>
    <w:rPr>
      <w:color w:val="000000"/>
      <w:sz w:val="14"/>
      <w:szCs w:val="14"/>
    </w:rPr>
  </w:style>
  <w:style w:type="paragraph" w:customStyle="1" w:styleId="Pa02">
    <w:name w:val="Pa0+2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61">
    <w:name w:val="A6+1"/>
    <w:uiPriority w:val="99"/>
    <w:rsid w:val="00893A79"/>
    <w:rPr>
      <w:color w:val="000000"/>
      <w:u w:val="single"/>
    </w:rPr>
  </w:style>
  <w:style w:type="paragraph" w:customStyle="1" w:styleId="Pa110">
    <w:name w:val="Pa1+1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893A79"/>
    <w:rPr>
      <w:color w:val="000000"/>
    </w:rPr>
  </w:style>
  <w:style w:type="paragraph" w:customStyle="1" w:styleId="Pa13">
    <w:name w:val="Pa13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paragraph" w:customStyle="1" w:styleId="ww">
    <w:name w:val="ww"/>
    <w:basedOn w:val="Normal"/>
    <w:rsid w:val="00893A79"/>
    <w:pPr>
      <w:spacing w:after="0"/>
      <w:ind w:left="491" w:right="72" w:hanging="491"/>
    </w:pPr>
    <w:rPr>
      <w:rFonts w:ascii="Arial Narrow" w:eastAsia="MS Mincho" w:hAnsi="Arial Narrow" w:cs="Times New Roman"/>
      <w:noProof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893A79"/>
    <w:pPr>
      <w:spacing w:after="120" w:line="276" w:lineRule="auto"/>
      <w:ind w:left="283"/>
    </w:pPr>
    <w:rPr>
      <w:rFonts w:ascii="Calibri" w:eastAsia="Times New Roman" w:hAnsi="Calibri" w:cs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93A79"/>
    <w:rPr>
      <w:rFonts w:ascii="Calibri" w:eastAsia="Times New Roman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893A79"/>
  </w:style>
  <w:style w:type="character" w:customStyle="1" w:styleId="a">
    <w:name w:val="a"/>
    <w:basedOn w:val="DefaultParagraphFont"/>
    <w:rsid w:val="00893A79"/>
  </w:style>
  <w:style w:type="paragraph" w:styleId="NoSpacing">
    <w:name w:val="No Spacing"/>
    <w:uiPriority w:val="1"/>
    <w:qFormat/>
    <w:rsid w:val="00893A79"/>
    <w:pPr>
      <w:spacing w:after="0"/>
    </w:pPr>
    <w:rPr>
      <w:rFonts w:eastAsiaTheme="minorHAnsi"/>
      <w:szCs w:val="22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893A79"/>
  </w:style>
  <w:style w:type="table" w:customStyle="1" w:styleId="TableGrid1">
    <w:name w:val="Table Grid1"/>
    <w:basedOn w:val="TableNormal"/>
    <w:next w:val="TableGrid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893A79"/>
    <w:pPr>
      <w:spacing w:after="0"/>
      <w:jc w:val="center"/>
    </w:pPr>
    <w:rPr>
      <w:sz w:val="28"/>
      <w:szCs w:val="28"/>
      <w:lang w:val="en-US" w:eastAsia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893A79"/>
  </w:style>
  <w:style w:type="character" w:styleId="Hyperlink">
    <w:name w:val="Hyperlink"/>
    <w:basedOn w:val="DefaultParagraphFont"/>
    <w:uiPriority w:val="99"/>
    <w:unhideWhenUsed/>
    <w:rsid w:val="00893A79"/>
    <w:rPr>
      <w:color w:val="0000FF"/>
      <w:u w:val="single"/>
    </w:rPr>
  </w:style>
  <w:style w:type="character" w:customStyle="1" w:styleId="author-by">
    <w:name w:val="author-by"/>
    <w:basedOn w:val="DefaultParagraphFont"/>
    <w:rsid w:val="00893A79"/>
  </w:style>
  <w:style w:type="character" w:customStyle="1" w:styleId="author-name">
    <w:name w:val="author-name"/>
    <w:basedOn w:val="DefaultParagraphFont"/>
    <w:rsid w:val="00893A79"/>
  </w:style>
  <w:style w:type="paragraph" w:customStyle="1" w:styleId="acss2f015">
    <w:name w:val="acss2f015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uthor-title">
    <w:name w:val="author-title"/>
    <w:basedOn w:val="DefaultParagraphFont"/>
    <w:rsid w:val="00893A7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3A79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3A79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comment-notes">
    <w:name w:val="comment-notes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quired">
    <w:name w:val="required"/>
    <w:basedOn w:val="DefaultParagraphFont"/>
    <w:rsid w:val="00893A79"/>
  </w:style>
  <w:style w:type="paragraph" w:customStyle="1" w:styleId="comment-form-comment">
    <w:name w:val="comment-form-comment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author">
    <w:name w:val="comment-form-author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email">
    <w:name w:val="comment-form-email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url">
    <w:name w:val="comment-form-url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rm-submit">
    <w:name w:val="form-submit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3A79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3A79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social-icons-title">
    <w:name w:val="social-icons-title"/>
    <w:basedOn w:val="DefaultParagraphFont"/>
    <w:rsid w:val="00893A79"/>
  </w:style>
  <w:style w:type="paragraph" w:customStyle="1" w:styleId="rightslink">
    <w:name w:val="rightslink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1">
    <w:name w:val="Balloon Text Char1"/>
    <w:basedOn w:val="DefaultParagraphFont"/>
    <w:uiPriority w:val="99"/>
    <w:semiHidden/>
    <w:rsid w:val="00893A79"/>
    <w:rPr>
      <w:rFonts w:ascii="Segoe UI" w:hAnsi="Segoe UI" w:cs="Segoe UI"/>
      <w:sz w:val="18"/>
      <w:szCs w:val="18"/>
    </w:rPr>
  </w:style>
  <w:style w:type="numbering" w:customStyle="1" w:styleId="NoList11">
    <w:name w:val="No List11"/>
    <w:next w:val="NoList"/>
    <w:uiPriority w:val="99"/>
    <w:semiHidden/>
    <w:unhideWhenUsed/>
    <w:rsid w:val="00893A79"/>
  </w:style>
  <w:style w:type="table" w:customStyle="1" w:styleId="TableGrid11">
    <w:name w:val="Table Grid11"/>
    <w:basedOn w:val="TableNormal"/>
    <w:next w:val="TableGrid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1">
    <w:name w:val="Calendar 21"/>
    <w:basedOn w:val="TableNormal"/>
    <w:uiPriority w:val="99"/>
    <w:qFormat/>
    <w:rsid w:val="00893A79"/>
    <w:pPr>
      <w:spacing w:after="0"/>
      <w:jc w:val="center"/>
    </w:pPr>
    <w:rPr>
      <w:sz w:val="28"/>
      <w:szCs w:val="28"/>
      <w:lang w:val="en-US" w:eastAsia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893A79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893A7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10658-70DB-46C3-A0A9-33D85F6FCF9D}"/>
      </w:docPartPr>
      <w:docPartBody>
        <w:p w:rsidR="00877C2E" w:rsidRDefault="009F7524">
          <w:r w:rsidRPr="00AE3A04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7C"/>
    <w:rsid w:val="00031B51"/>
    <w:rsid w:val="0015223B"/>
    <w:rsid w:val="00243BA6"/>
    <w:rsid w:val="003422DB"/>
    <w:rsid w:val="0038107A"/>
    <w:rsid w:val="003B34BF"/>
    <w:rsid w:val="004057B0"/>
    <w:rsid w:val="004633B4"/>
    <w:rsid w:val="004A6BEC"/>
    <w:rsid w:val="0051578D"/>
    <w:rsid w:val="005A071A"/>
    <w:rsid w:val="005F0FDC"/>
    <w:rsid w:val="006159DC"/>
    <w:rsid w:val="006A7A6B"/>
    <w:rsid w:val="006D5FC9"/>
    <w:rsid w:val="007E6D84"/>
    <w:rsid w:val="007E77F6"/>
    <w:rsid w:val="00877C2E"/>
    <w:rsid w:val="00895676"/>
    <w:rsid w:val="008A7B64"/>
    <w:rsid w:val="008B4504"/>
    <w:rsid w:val="00933CBC"/>
    <w:rsid w:val="009B487D"/>
    <w:rsid w:val="009F1CC8"/>
    <w:rsid w:val="009F7524"/>
    <w:rsid w:val="00B62666"/>
    <w:rsid w:val="00B663A2"/>
    <w:rsid w:val="00B75E7C"/>
    <w:rsid w:val="00B81373"/>
    <w:rsid w:val="00B8556B"/>
    <w:rsid w:val="00BE29DB"/>
    <w:rsid w:val="00C21410"/>
    <w:rsid w:val="00CD62FA"/>
    <w:rsid w:val="00D2680B"/>
    <w:rsid w:val="00E72955"/>
    <w:rsid w:val="00E858B5"/>
    <w:rsid w:val="00F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5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307f2480-20c6-45d8-bdbb-cb934844bd0b" xsi:nil="true"/>
    <DirectSourceMarket xmlns="307f2480-20c6-45d8-bdbb-cb934844bd0b">english</DirectSourceMarket>
    <ThumbnailAssetId xmlns="307f2480-20c6-45d8-bdbb-cb934844bd0b" xsi:nil="true"/>
    <AssetType xmlns="307f2480-20c6-45d8-bdbb-cb934844bd0b">TP</AssetType>
    <Milestone xmlns="307f2480-20c6-45d8-bdbb-cb934844bd0b" xsi:nil="true"/>
    <OriginAsset xmlns="307f2480-20c6-45d8-bdbb-cb934844bd0b" xsi:nil="true"/>
    <TPComponent xmlns="307f2480-20c6-45d8-bdbb-cb934844bd0b" xsi:nil="true"/>
    <AssetId xmlns="307f2480-20c6-45d8-bdbb-cb934844bd0b">TP102843594</AssetId>
    <TPFriendlyName xmlns="307f2480-20c6-45d8-bdbb-cb934844bd0b" xsi:nil="true"/>
    <SourceTitle xmlns="307f2480-20c6-45d8-bdbb-cb934844bd0b" xsi:nil="true"/>
    <TPApplication xmlns="307f2480-20c6-45d8-bdbb-cb934844bd0b" xsi:nil="true"/>
    <TPLaunchHelpLink xmlns="307f2480-20c6-45d8-bdbb-cb934844bd0b" xsi:nil="true"/>
    <OpenTemplate xmlns="307f2480-20c6-45d8-bdbb-cb934844bd0b">true</OpenTemplate>
    <CrawlForDependencies xmlns="307f2480-20c6-45d8-bdbb-cb934844bd0b">false</CrawlForDependencies>
    <TrustLevel xmlns="307f2480-20c6-45d8-bdbb-cb934844bd0b">1 Microsoft Managed Content</TrustLevel>
    <PublishStatusLookup xmlns="307f2480-20c6-45d8-bdbb-cb934844bd0b">
      <Value>45697</Value>
      <Value>45698</Value>
    </PublishStatusLookup>
    <LocLastLocAttemptVersionLookup xmlns="307f2480-20c6-45d8-bdbb-cb934844bd0b">34530</LocLastLocAttemptVersionLookup>
    <TPNamespace xmlns="307f2480-20c6-45d8-bdbb-cb934844bd0b" xsi:nil="true"/>
    <IsSearchable xmlns="307f2480-20c6-45d8-bdbb-cb934844bd0b">true</IsSearchable>
    <TemplateTemplateType xmlns="307f2480-20c6-45d8-bdbb-cb934844bd0b">Word Document Template</TemplateTemplateType>
    <Markets xmlns="307f2480-20c6-45d8-bdbb-cb934844bd0b"/>
    <OriginalSourceMarket xmlns="307f2480-20c6-45d8-bdbb-cb934844bd0b">english</OriginalSourceMarket>
    <TPInstallLocation xmlns="307f2480-20c6-45d8-bdbb-cb934844bd0b" xsi:nil="true"/>
    <TPCommandLine xmlns="307f2480-20c6-45d8-bdbb-cb934844bd0b" xsi:nil="true"/>
    <TPAppVersion xmlns="307f2480-20c6-45d8-bdbb-cb934844bd0b" xsi:nil="true"/>
    <APAuthor xmlns="307f2480-20c6-45d8-bdbb-cb934844bd0b">
      <UserInfo>
        <DisplayName/>
        <AccountId>1073741823</AccountId>
        <AccountType/>
      </UserInfo>
    </APAuthor>
    <EditorialStatus xmlns="307f2480-20c6-45d8-bdbb-cb934844bd0b">Complete</EditorialStatus>
    <PublishTargets xmlns="307f2480-20c6-45d8-bdbb-cb934844bd0b">OfficeOnlineVNext,OfflineBuild</PublishTargets>
    <TPLaunchHelpLinkType xmlns="307f2480-20c6-45d8-bdbb-cb934844bd0b">Template</TPLaunchHelpLinkType>
    <OriginalRelease xmlns="307f2480-20c6-45d8-bdbb-cb934844bd0b">15</OriginalRelease>
    <AssetStart xmlns="307f2480-20c6-45d8-bdbb-cb934844bd0b">2012-03-29T04:40:00+00:00</AssetStart>
    <TPClientViewer xmlns="307f2480-20c6-45d8-bdbb-cb934844bd0b" xsi:nil="true"/>
    <CSXHash xmlns="307f2480-20c6-45d8-bdbb-cb934844bd0b" xsi:nil="true"/>
    <IsDeleted xmlns="307f2480-20c6-45d8-bdbb-cb934844bd0b">false</IsDeleted>
    <Downloads xmlns="307f2480-20c6-45d8-bdbb-cb934844bd0b">0</Downloads>
    <ShowIn xmlns="307f2480-20c6-45d8-bdbb-cb934844bd0b">Show everywhere</ShowIn>
    <UANotes xmlns="307f2480-20c6-45d8-bdbb-cb934844bd0b" xsi:nil="true"/>
    <TemplateStatus xmlns="307f2480-20c6-45d8-bdbb-cb934844bd0b">Complete</TemplateStatus>
    <ContentItem xmlns="307f2480-20c6-45d8-bdbb-cb934844bd0b" xsi:nil="true"/>
    <CSXSubmissionMarket xmlns="307f2480-20c6-45d8-bdbb-cb934844bd0b" xsi:nil="true"/>
    <HandoffToMSDN xmlns="307f2480-20c6-45d8-bdbb-cb934844bd0b" xsi:nil="true"/>
    <ArtSampleDocs xmlns="307f2480-20c6-45d8-bdbb-cb934844bd0b" xsi:nil="true"/>
    <BlockPublish xmlns="307f2480-20c6-45d8-bdbb-cb934844bd0b">false</BlockPublish>
    <BugNumber xmlns="307f2480-20c6-45d8-bdbb-cb934844bd0b" xsi:nil="true"/>
    <MarketSpecific xmlns="307f2480-20c6-45d8-bdbb-cb934844bd0b">false</MarketSpecific>
    <LocComments xmlns="307f2480-20c6-45d8-bdbb-cb934844bd0b" xsi:nil="true"/>
    <LocRecommendedHandoff xmlns="307f2480-20c6-45d8-bdbb-cb934844bd0b" xsi:nil="true"/>
    <LocalizationTagsTaxHTField0 xmlns="307f2480-20c6-45d8-bdbb-cb934844bd0b">
      <Terms xmlns="http://schemas.microsoft.com/office/infopath/2007/PartnerControls"/>
    </LocalizationTagsTaxHTField0>
    <RecommendationsModifier xmlns="307f2480-20c6-45d8-bdbb-cb934844bd0b" xsi:nil="true"/>
    <ScenarioTagsTaxHTField0 xmlns="307f2480-20c6-45d8-bdbb-cb934844bd0b">
      <Terms xmlns="http://schemas.microsoft.com/office/infopath/2007/PartnerControls"/>
    </ScenarioTagsTaxHTField0>
    <VoteCount xmlns="307f2480-20c6-45d8-bdbb-cb934844bd0b" xsi:nil="true"/>
    <IntlLangReviewer xmlns="307f2480-20c6-45d8-bdbb-cb934844bd0b" xsi:nil="true"/>
    <PrimaryImageGen xmlns="307f2480-20c6-45d8-bdbb-cb934844bd0b">false</PrimaryImageGen>
    <Manager xmlns="307f2480-20c6-45d8-bdbb-cb934844bd0b" xsi:nil="true"/>
    <OOCacheId xmlns="307f2480-20c6-45d8-bdbb-cb934844bd0b" xsi:nil="true"/>
    <AcquiredFrom xmlns="307f2480-20c6-45d8-bdbb-cb934844bd0b">Internal MS</AcquiredFrom>
    <FriendlyTitle xmlns="307f2480-20c6-45d8-bdbb-cb934844bd0b" xsi:nil="true"/>
    <InternalTagsTaxHTField0 xmlns="307f2480-20c6-45d8-bdbb-cb934844bd0b">
      <Terms xmlns="http://schemas.microsoft.com/office/infopath/2007/PartnerControls"/>
    </InternalTagsTaxHTField0>
    <LastModifiedDateTime xmlns="307f2480-20c6-45d8-bdbb-cb934844bd0b" xsi:nil="true"/>
    <LocMarketGroupTiers2 xmlns="307f2480-20c6-45d8-bdbb-cb934844bd0b" xsi:nil="true"/>
    <BusinessGroup xmlns="307f2480-20c6-45d8-bdbb-cb934844bd0b" xsi:nil="true"/>
    <IntlLocPriority xmlns="307f2480-20c6-45d8-bdbb-cb934844bd0b" xsi:nil="true"/>
    <IntlLangReviewDate xmlns="307f2480-20c6-45d8-bdbb-cb934844bd0b" xsi:nil="true"/>
    <DSATActionTaken xmlns="307f2480-20c6-45d8-bdbb-cb934844bd0b" xsi:nil="true"/>
    <UALocComments xmlns="307f2480-20c6-45d8-bdbb-cb934844bd0b" xsi:nil="true"/>
    <UALocRecommendation xmlns="307f2480-20c6-45d8-bdbb-cb934844bd0b">Localize</UALocRecommendation>
    <LocManualTestRequired xmlns="307f2480-20c6-45d8-bdbb-cb934844bd0b">false</LocManualTestRequired>
    <CSXUpdate xmlns="307f2480-20c6-45d8-bdbb-cb934844bd0b">false</CSXUpdate>
    <APDescription xmlns="307f2480-20c6-45d8-bdbb-cb934844bd0b" xsi:nil="true"/>
    <UACurrentWords xmlns="307f2480-20c6-45d8-bdbb-cb934844bd0b" xsi:nil="true"/>
    <APEditor xmlns="307f2480-20c6-45d8-bdbb-cb934844bd0b">
      <UserInfo>
        <DisplayName/>
        <AccountId xsi:nil="true"/>
        <AccountType/>
      </UserInfo>
    </APEditor>
    <MachineTranslated xmlns="307f2480-20c6-45d8-bdbb-cb934844bd0b">false</MachineTranslated>
    <NumOfRatings xmlns="307f2480-20c6-45d8-bdbb-cb934844bd0b" xsi:nil="true"/>
    <ParentAssetId xmlns="307f2480-20c6-45d8-bdbb-cb934844bd0b" xsi:nil="true"/>
    <EditorialTags xmlns="307f2480-20c6-45d8-bdbb-cb934844bd0b" xsi:nil="true"/>
    <ClipArtFilename xmlns="307f2480-20c6-45d8-bdbb-cb934844bd0b" xsi:nil="true"/>
    <UAProjectedTotalWords xmlns="307f2480-20c6-45d8-bdbb-cb934844bd0b" xsi:nil="true"/>
    <IntlLangReview xmlns="307f2480-20c6-45d8-bdbb-cb934844bd0b">false</IntlLangReview>
    <NumericId xmlns="307f2480-20c6-45d8-bdbb-cb934844bd0b" xsi:nil="true"/>
    <PolicheckWords xmlns="307f2480-20c6-45d8-bdbb-cb934844bd0b" xsi:nil="true"/>
    <SubmitterId xmlns="307f2480-20c6-45d8-bdbb-cb934844bd0b" xsi:nil="true"/>
    <ApprovalLog xmlns="307f2480-20c6-45d8-bdbb-cb934844bd0b" xsi:nil="true"/>
    <ApprovalStatus xmlns="307f2480-20c6-45d8-bdbb-cb934844bd0b">InProgress</ApprovalStatus>
    <LastHandOff xmlns="307f2480-20c6-45d8-bdbb-cb934844bd0b" xsi:nil="true"/>
    <LegacyData xmlns="307f2480-20c6-45d8-bdbb-cb934844bd0b" xsi:nil="true"/>
    <Providers xmlns="307f2480-20c6-45d8-bdbb-cb934844bd0b" xsi:nil="true"/>
    <TimesCloned xmlns="307f2480-20c6-45d8-bdbb-cb934844bd0b" xsi:nil="true"/>
    <FeatureTagsTaxHTField0 xmlns="307f2480-20c6-45d8-bdbb-cb934844bd0b">
      <Terms xmlns="http://schemas.microsoft.com/office/infopath/2007/PartnerControls"/>
    </FeatureTagsTaxHTField0>
    <Provider xmlns="307f2480-20c6-45d8-bdbb-cb934844bd0b" xsi:nil="true"/>
    <CSXSubmissionDate xmlns="307f2480-20c6-45d8-bdbb-cb934844bd0b" xsi:nil="true"/>
    <TaxCatchAll xmlns="307f2480-20c6-45d8-bdbb-cb934844bd0b"/>
    <AssetExpire xmlns="307f2480-20c6-45d8-bdbb-cb934844bd0b">2029-01-01T00:00:00+00:00</AssetExpire>
    <CampaignTagsTaxHTField0 xmlns="307f2480-20c6-45d8-bdbb-cb934844bd0b">
      <Terms xmlns="http://schemas.microsoft.com/office/infopath/2007/PartnerControls"/>
    </CampaignTagsTaxHTField0>
    <OutputCachingOn xmlns="307f2480-20c6-45d8-bdbb-cb934844bd0b">false</OutputCachingOn>
    <PlannedPubDate xmlns="307f2480-20c6-45d8-bdbb-cb934844bd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8F163DAA9C5884F9EC874F806A4314103009E17E477A3959840A8B91004C927D536" ma:contentTypeVersion="16" ma:contentTypeDescription="Create a new document." ma:contentTypeScope="" ma:versionID="b92faa841f724740d78945a85ace8220">
  <xsd:schema xmlns:xsd="http://www.w3.org/2001/XMLSchema" xmlns:xs="http://www.w3.org/2001/XMLSchema" xmlns:p="http://schemas.microsoft.com/office/2006/metadata/properties" xmlns:ns2="307f2480-20c6-45d8-bdbb-cb934844bd0b" targetNamespace="http://schemas.microsoft.com/office/2006/metadata/properties" ma:root="true" ma:fieldsID="28a88acf33e4b03c4d839939cee7b188" ns2:_="">
    <xsd:import namespace="307f2480-20c6-45d8-bdbb-cb934844bd0b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OfRatings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f2480-20c6-45d8-bdbb-cb934844bd0b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/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46e4167-3a47-416b-959e-a564a23526b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1B6215F1-C46F-4671-A92F-27611E711DFB}" ma:internalName="CSXSubmissionMarket" ma:readOnly="false" ma:showField="MarketName" ma:web="307f2480-20c6-45d8-bdbb-cb934844bd0b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cad19f6-a107-4592-a533-c9d3992d36b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2CDAA99-288E-4452-A161-E57D6BFB0143}" ma:internalName="InProjectListLookup" ma:readOnly="true" ma:showField="InProjectLis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3d49f776-0d1a-44b7-aa41-9d35c7e6e4f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2CDAA99-288E-4452-A161-E57D6BFB0143}" ma:internalName="LastCompleteVersionLookup" ma:readOnly="true" ma:showField="LastComplete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2CDAA99-288E-4452-A161-E57D6BFB0143}" ma:internalName="LastPreviewErrorLookup" ma:readOnly="true" ma:showField="LastPreviewError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2CDAA99-288E-4452-A161-E57D6BFB0143}" ma:internalName="LastPreviewResultLookup" ma:readOnly="true" ma:showField="LastPreviewResul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2CDAA99-288E-4452-A161-E57D6BFB0143}" ma:internalName="LastPreviewAttemptDateLookup" ma:readOnly="true" ma:showField="LastPreviewAttemptDat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2CDAA99-288E-4452-A161-E57D6BFB0143}" ma:internalName="LastPreviewedByLookup" ma:readOnly="true" ma:showField="LastPreviewedBy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2CDAA99-288E-4452-A161-E57D6BFB0143}" ma:internalName="LastPreviewTimeLookup" ma:readOnly="true" ma:showField="LastPreviewTi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2CDAA99-288E-4452-A161-E57D6BFB0143}" ma:internalName="LastPreviewVersionLookup" ma:readOnly="true" ma:showField="LastPreview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2CDAA99-288E-4452-A161-E57D6BFB0143}" ma:internalName="LastPublishErrorLookup" ma:readOnly="true" ma:showField="LastPublishError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2CDAA99-288E-4452-A161-E57D6BFB0143}" ma:internalName="LastPublishResultLookup" ma:readOnly="true" ma:showField="LastPublishResul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2CDAA99-288E-4452-A161-E57D6BFB0143}" ma:internalName="LastPublishAttemptDateLookup" ma:readOnly="true" ma:showField="LastPublishAttemptDat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2CDAA99-288E-4452-A161-E57D6BFB0143}" ma:internalName="LastPublishedByLookup" ma:readOnly="true" ma:showField="LastPublishedBy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2CDAA99-288E-4452-A161-E57D6BFB0143}" ma:internalName="LastPublishTimeLookup" ma:readOnly="true" ma:showField="LastPublishTi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2CDAA99-288E-4452-A161-E57D6BFB0143}" ma:internalName="LastPublishVersionLookup" ma:readOnly="true" ma:showField="LastPublish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E0AEDBF-4F9E-47F4-935B-06A4462021AF}" ma:internalName="LocLastLocAttemptVersionLookup" ma:readOnly="false" ma:showField="LastLocAttemptVersion" ma:web="307f2480-20c6-45d8-bdbb-cb934844bd0b">
      <xsd:simpleType>
        <xsd:restriction base="dms:Lookup"/>
      </xsd:simpleType>
    </xsd:element>
    <xsd:element name="LocLastLocAttemptVersionTypeLookup" ma:index="71" nillable="true" ma:displayName="Loc Last Loc Attempt Version Type" ma:default="" ma:list="{AE0AEDBF-4F9E-47F4-935B-06A4462021AF}" ma:internalName="LocLastLocAttemptVersionTypeLookup" ma:readOnly="true" ma:showField="LastLocAttemptVersionType" ma:web="307f2480-20c6-45d8-bdbb-cb934844bd0b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E0AEDBF-4F9E-47F4-935B-06A4462021AF}" ma:internalName="LocNewPublishedVersionLookup" ma:readOnly="true" ma:showField="NewPublishedVersion" ma:web="307f2480-20c6-45d8-bdbb-cb934844bd0b">
      <xsd:simpleType>
        <xsd:restriction base="dms:Lookup"/>
      </xsd:simpleType>
    </xsd:element>
    <xsd:element name="LocOverallHandbackStatusLookup" ma:index="75" nillable="true" ma:displayName="Loc Overall Handback Status" ma:default="" ma:list="{AE0AEDBF-4F9E-47F4-935B-06A4462021AF}" ma:internalName="LocOverallHandbackStatusLookup" ma:readOnly="true" ma:showField="OverallHandbackStatus" ma:web="307f2480-20c6-45d8-bdbb-cb934844bd0b">
      <xsd:simpleType>
        <xsd:restriction base="dms:Lookup"/>
      </xsd:simpleType>
    </xsd:element>
    <xsd:element name="LocOverallLocStatusLookup" ma:index="76" nillable="true" ma:displayName="Loc Overall Localize Status" ma:default="" ma:list="{AE0AEDBF-4F9E-47F4-935B-06A4462021AF}" ma:internalName="LocOverallLocStatusLookup" ma:readOnly="true" ma:showField="OverallLocStatus" ma:web="307f2480-20c6-45d8-bdbb-cb934844bd0b">
      <xsd:simpleType>
        <xsd:restriction base="dms:Lookup"/>
      </xsd:simpleType>
    </xsd:element>
    <xsd:element name="LocOverallPreviewStatusLookup" ma:index="77" nillable="true" ma:displayName="Loc Overall Preview Status" ma:default="" ma:list="{AE0AEDBF-4F9E-47F4-935B-06A4462021AF}" ma:internalName="LocOverallPreviewStatusLookup" ma:readOnly="true" ma:showField="OverallPreviewStatus" ma:web="307f2480-20c6-45d8-bdbb-cb934844bd0b">
      <xsd:simpleType>
        <xsd:restriction base="dms:Lookup"/>
      </xsd:simpleType>
    </xsd:element>
    <xsd:element name="LocOverallPublishStatusLookup" ma:index="78" nillable="true" ma:displayName="Loc Overall Publish Status" ma:default="" ma:list="{AE0AEDBF-4F9E-47F4-935B-06A4462021AF}" ma:internalName="LocOverallPublishStatusLookup" ma:readOnly="true" ma:showField="OverallPublishStatus" ma:web="307f2480-20c6-45d8-bdbb-cb934844bd0b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E0AEDBF-4F9E-47F4-935B-06A4462021AF}" ma:internalName="LocProcessedForHandoffsLookup" ma:readOnly="true" ma:showField="ProcessedForHandoffs" ma:web="307f2480-20c6-45d8-bdbb-cb934844bd0b">
      <xsd:simpleType>
        <xsd:restriction base="dms:Lookup"/>
      </xsd:simpleType>
    </xsd:element>
    <xsd:element name="LocProcessedForMarketsLookup" ma:index="81" nillable="true" ma:displayName="Loc Processed For Markets" ma:default="" ma:list="{AE0AEDBF-4F9E-47F4-935B-06A4462021AF}" ma:internalName="LocProcessedForMarketsLookup" ma:readOnly="true" ma:showField="ProcessedForMarkets" ma:web="307f2480-20c6-45d8-bdbb-cb934844bd0b">
      <xsd:simpleType>
        <xsd:restriction base="dms:Lookup"/>
      </xsd:simpleType>
    </xsd:element>
    <xsd:element name="LocPublishedDependentAssetsLookup" ma:index="82" nillable="true" ma:displayName="Loc Published Dependent Assets" ma:default="" ma:list="{AE0AEDBF-4F9E-47F4-935B-06A4462021AF}" ma:internalName="LocPublishedDependentAssetsLookup" ma:readOnly="true" ma:showField="PublishedDependentAssets" ma:web="307f2480-20c6-45d8-bdbb-cb934844bd0b">
      <xsd:simpleType>
        <xsd:restriction base="dms:Lookup"/>
      </xsd:simpleType>
    </xsd:element>
    <xsd:element name="LocPublishedLinkedAssetsLookup" ma:index="83" nillable="true" ma:displayName="Loc Published Linked Assets" ma:default="" ma:list="{AE0AEDBF-4F9E-47F4-935B-06A4462021AF}" ma:internalName="LocPublishedLinkedAssetsLookup" ma:readOnly="true" ma:showField="PublishedLinkedAssets" ma:web="307f2480-20c6-45d8-bdbb-cb934844bd0b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3091e380-641a-4dd5-af88-bd728a8e9975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scription="Leave blank to show in all markets" ma:list="{1B6215F1-C46F-4671-A92F-27611E711DFB}" ma:internalName="Markets" ma:readOnly="false" ma:showField="MarketNa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OfRatings" ma:index="94" nillable="true" ma:displayName="Number of Ratings" ma:default="" ma:internalName="NumOfRatings" ma:readOnly="fals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2CDAA99-288E-4452-A161-E57D6BFB0143}" ma:internalName="NumOfRatingsLookup" ma:readOnly="true" ma:showField="NumOfRatings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2CDAA99-288E-4452-A161-E57D6BFB0143}" ma:internalName="PublishStatusLookup" ma:readOnly="false" ma:showField="PublishStatus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0bc82958-390d-4a21-b0e3-049c9dab6faa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5498e27-ca85-4514-9a73-cf98e7467183}" ma:internalName="TaxCatchAll" ma:showField="CatchAllData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5498e27-ca85-4514-9a73-cf98e7467183}" ma:internalName="TaxCatchAllLabel" ma:readOnly="true" ma:showField="CatchAllDataLabel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logPostInfo xmlns="http://www.microsoft.com/Office/Word/BlogTool">
  <PostTitle>NAMA MAPEL DAN KELAS</PostTitle>
  <PostDate>2022-03-10T08:02:14Z</PostDate>
  <PostID>231</PostID>
  <Category1/>
  <Category2/>
  <Category3/>
  <Category4/>
  <Category5/>
  <Category6/>
  <Category7/>
  <Category8/>
  <Category9/>
  <Category10/>
  <Account>fe5dd82c-ccbe-482f-abea-1c208ebef0d4</Account>
  <Enclosure/>
  <ProviderInfo>
    <PostURL/>
    <API/>
    <Categories/>
    <Trackbacks/>
    <Enclosures/>
    <BlogName/>
    <ImagePostAddress/>
  </ProviderInfo>
  <DefaultAccountEnsured/>
  <PublishedAccount>b548e215-a29e-4f9d-9e73-2199407e55a3</PublishedAccount>
</BlogPostInfo>
</file>

<file path=customXml/itemProps1.xml><?xml version="1.0" encoding="utf-8"?>
<ds:datastoreItem xmlns:ds="http://schemas.openxmlformats.org/officeDocument/2006/customXml" ds:itemID="{244A6EF5-3221-4C60-A623-293E629A943B}">
  <ds:schemaRefs>
    <ds:schemaRef ds:uri="http://schemas.microsoft.com/office/2006/metadata/properties"/>
    <ds:schemaRef ds:uri="http://schemas.microsoft.com/office/infopath/2007/PartnerControls"/>
    <ds:schemaRef ds:uri="307f2480-20c6-45d8-bdbb-cb934844bd0b"/>
  </ds:schemaRefs>
</ds:datastoreItem>
</file>

<file path=customXml/itemProps2.xml><?xml version="1.0" encoding="utf-8"?>
<ds:datastoreItem xmlns:ds="http://schemas.openxmlformats.org/officeDocument/2006/customXml" ds:itemID="{42506C30-AB6C-4F5F-A71E-AF6252BC8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65855-0E93-4549-8B01-9DF4DA2D7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f2480-20c6-45d8-bdbb-cb934844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 Runchly</dc:creator>
  <cp:lastModifiedBy>Windows User</cp:lastModifiedBy>
  <cp:revision>3</cp:revision>
  <dcterms:created xsi:type="dcterms:W3CDTF">2022-10-13T06:59:00Z</dcterms:created>
  <dcterms:modified xsi:type="dcterms:W3CDTF">2022-10-13T07:00:00Z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0x01010068F163DAA9C5884F9EC874F806A4314103009E17E477A3959840A8B91004C927D536</vt:lpwstr>
  </property>
</Properties>
</file>