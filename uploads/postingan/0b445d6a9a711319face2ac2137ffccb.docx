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52C2F409" w14:textId="0CE581B9" w:rsidR="00C15AB8" w:rsidRDefault="00186AEB">
              <w:pPr>
                <w:pStyle w:val="Publishwithline"/>
              </w:pPr>
              <w:r>
                <w:t xml:space="preserve">Template </w:t>
              </w:r>
              <w:proofErr w:type="spellStart"/>
              <w:r>
                <w:t>Evaluasi</w:t>
              </w:r>
              <w:proofErr w:type="spellEnd"/>
            </w:p>
          </w:sdtContent>
        </w:sdt>
        <w:p w14:paraId="1C18D251" w14:textId="77777777" w:rsidR="00C15AB8" w:rsidRDefault="00C15AB8">
          <w:pPr>
            <w:pStyle w:val="underline"/>
          </w:pPr>
        </w:p>
        <w:p w14:paraId="7F49271E" w14:textId="77777777" w:rsidR="00C15AB8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567"/>
        <w:gridCol w:w="2882"/>
        <w:gridCol w:w="2882"/>
        <w:gridCol w:w="2882"/>
      </w:tblGrid>
      <w:tr w:rsidR="00247778" w:rsidRPr="003113F7" w14:paraId="4ED7D5CB" w14:textId="77777777" w:rsidTr="00247778">
        <w:trPr>
          <w:trHeight w:val="187"/>
        </w:trPr>
        <w:tc>
          <w:tcPr>
            <w:tcW w:w="2882" w:type="dxa"/>
            <w:gridSpan w:val="3"/>
          </w:tcPr>
          <w:p w14:paraId="388C0CFC" w14:textId="519B6148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Waktu </w:t>
            </w:r>
            <w:r w:rsidRPr="00D06E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Menit</w:t>
            </w:r>
          </w:p>
        </w:tc>
        <w:tc>
          <w:tcPr>
            <w:tcW w:w="2882" w:type="dxa"/>
          </w:tcPr>
          <w:p w14:paraId="6FDAF3FD" w14:textId="50EFE245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KKM </w:t>
            </w:r>
            <w:r w:rsidRPr="00A13D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882" w:type="dxa"/>
          </w:tcPr>
          <w:p w14:paraId="3DCF25F3" w14:textId="1DC8461D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Dikerjakan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82" w:type="dxa"/>
          </w:tcPr>
          <w:p w14:paraId="1243D1E4" w14:textId="2736803B" w:rsidR="00247778" w:rsidRDefault="00247778" w:rsidP="0024777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Tipe </w:t>
            </w:r>
            <w:r w:rsidRPr="005F58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UJIAN</w:t>
            </w:r>
          </w:p>
        </w:tc>
      </w:tr>
      <w:tr w:rsidR="00CA4814" w:rsidRPr="003113F7" w14:paraId="67439A9A" w14:textId="77777777" w:rsidTr="00247778">
        <w:trPr>
          <w:trHeight w:val="187"/>
        </w:trPr>
        <w:tc>
          <w:tcPr>
            <w:tcW w:w="1431" w:type="dxa"/>
          </w:tcPr>
          <w:p w14:paraId="5FAE4334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B54FA62" w14:textId="77777777" w:rsidR="00CA4814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461648EF" w14:textId="77777777" w:rsidR="00CA4814" w:rsidRPr="00152C65" w:rsidRDefault="00CA4814" w:rsidP="00E966B8">
            <w:pPr>
              <w:pStyle w:val="Judul1"/>
              <w:rPr>
                <w:sz w:val="48"/>
                <w:szCs w:val="56"/>
              </w:rPr>
            </w:pPr>
            <w:proofErr w:type="spellStart"/>
            <w:r w:rsidRPr="00152C65">
              <w:rPr>
                <w:sz w:val="48"/>
                <w:szCs w:val="56"/>
              </w:rPr>
              <w:t>ذَٰلِكَ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ٱلْكِتَٰبُ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لَا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رَيْبَ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فِيهِ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هُدًى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5FF8CFAA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’s</w:t>
            </w:r>
            <w:r>
              <w:rPr>
                <w:rFonts w:ascii="Arial" w:hAnsi="Arial" w:cs="Arial"/>
                <w:sz w:val="24"/>
                <w:szCs w:val="24"/>
              </w:rPr>
              <w:t xml:space="preserve"> ayat ini terdapat pada surat Al-Baqarah ayat...</w:t>
            </w:r>
          </w:p>
        </w:tc>
      </w:tr>
      <w:tr w:rsidR="00CA4814" w:rsidRPr="003113F7" w14:paraId="28590ABB" w14:textId="77777777" w:rsidTr="00247778">
        <w:trPr>
          <w:trHeight w:val="187"/>
        </w:trPr>
        <w:tc>
          <w:tcPr>
            <w:tcW w:w="1431" w:type="dxa"/>
          </w:tcPr>
          <w:p w14:paraId="278EEABA" w14:textId="77777777" w:rsidR="00CA4814" w:rsidRPr="008F7719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0CFA0D0" w14:textId="6DB5CEE7" w:rsidR="00CA4814" w:rsidRPr="007F460A" w:rsidRDefault="00F0232A" w:rsidP="00E966B8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Ayat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potongannya</w:t>
            </w:r>
            <w:proofErr w:type="spellEnd"/>
          </w:p>
        </w:tc>
      </w:tr>
      <w:tr w:rsidR="00CA4814" w:rsidRPr="003113F7" w14:paraId="3FDFA94C" w14:textId="77777777" w:rsidTr="00247778">
        <w:trPr>
          <w:trHeight w:val="187"/>
        </w:trPr>
        <w:tc>
          <w:tcPr>
            <w:tcW w:w="1431" w:type="dxa"/>
          </w:tcPr>
          <w:p w14:paraId="7AFD6020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55DB4AB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6E8E68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A4814" w:rsidRPr="003113F7" w14:paraId="66AFFC15" w14:textId="77777777" w:rsidTr="00247778">
        <w:trPr>
          <w:trHeight w:val="187"/>
        </w:trPr>
        <w:tc>
          <w:tcPr>
            <w:tcW w:w="1431" w:type="dxa"/>
          </w:tcPr>
          <w:p w14:paraId="026E9890" w14:textId="77777777" w:rsidR="00CA4814" w:rsidRPr="00043CC8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884" w:type="dxa"/>
            <w:shd w:val="clear" w:color="auto" w:fill="auto"/>
          </w:tcPr>
          <w:p w14:paraId="67DF7885" w14:textId="77777777" w:rsidR="00CA4814" w:rsidRPr="00EF41C7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31F669B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A4814" w:rsidRPr="003113F7" w14:paraId="52E316B4" w14:textId="77777777" w:rsidTr="00247778">
        <w:trPr>
          <w:trHeight w:val="187"/>
        </w:trPr>
        <w:tc>
          <w:tcPr>
            <w:tcW w:w="1431" w:type="dxa"/>
          </w:tcPr>
          <w:p w14:paraId="08669F2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3F56141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7A0E7A2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A4814" w:rsidRPr="003113F7" w14:paraId="5A60BC71" w14:textId="77777777" w:rsidTr="00247778">
        <w:trPr>
          <w:trHeight w:val="187"/>
        </w:trPr>
        <w:tc>
          <w:tcPr>
            <w:tcW w:w="1431" w:type="dxa"/>
          </w:tcPr>
          <w:p w14:paraId="6CEAE3F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3835C7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973CBDE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A4814" w:rsidRPr="003113F7" w14:paraId="1D936B06" w14:textId="77777777" w:rsidTr="00247778">
        <w:trPr>
          <w:trHeight w:val="187"/>
        </w:trPr>
        <w:tc>
          <w:tcPr>
            <w:tcW w:w="1431" w:type="dxa"/>
          </w:tcPr>
          <w:p w14:paraId="4C2A2F1D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95E533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2AC0DA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4814" w:rsidRPr="005764B5" w14:paraId="212D80DF" w14:textId="77777777" w:rsidTr="00247778">
        <w:tc>
          <w:tcPr>
            <w:tcW w:w="1431" w:type="dxa"/>
          </w:tcPr>
          <w:p w14:paraId="3B7D8BFD" w14:textId="77777777" w:rsidR="00CA4814" w:rsidRPr="00F0712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5A704C57" w14:textId="77777777" w:rsidR="00CA4814" w:rsidRPr="00F14B3E" w:rsidRDefault="00CA4814" w:rsidP="00F14B3E">
            <w:pPr>
              <w:rPr>
                <w:rFonts w:ascii="Arial" w:hAnsi="Arial" w:cs="Arial"/>
                <w:i/>
                <w:iCs/>
              </w:rPr>
            </w:pPr>
            <w:r w:rsidRPr="00F14B3E">
              <w:rPr>
                <w:rFonts w:ascii="Arial" w:hAnsi="Arial" w:cs="Arial"/>
              </w:rPr>
              <w:t>Pilih jenis buah pisang yang ada di Dunia</w:t>
            </w:r>
          </w:p>
        </w:tc>
      </w:tr>
      <w:tr w:rsidR="00CA4814" w:rsidRPr="003113F7" w14:paraId="2941BCAE" w14:textId="77777777" w:rsidTr="00247778">
        <w:tc>
          <w:tcPr>
            <w:tcW w:w="1431" w:type="dxa"/>
          </w:tcPr>
          <w:p w14:paraId="69B5A7A0" w14:textId="77777777" w:rsidR="00CA4814" w:rsidRPr="0018225D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78ECA34D" w14:textId="6B6470E7" w:rsidR="00CA4814" w:rsidRPr="00E92E36" w:rsidRDefault="00BF3776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Pisang raja,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tanduk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dan mas</w:t>
            </w:r>
          </w:p>
        </w:tc>
      </w:tr>
      <w:tr w:rsidR="00CA4814" w:rsidRPr="0046260D" w14:paraId="2D75F593" w14:textId="77777777" w:rsidTr="00247778">
        <w:tc>
          <w:tcPr>
            <w:tcW w:w="1431" w:type="dxa"/>
          </w:tcPr>
          <w:p w14:paraId="59F034DA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F2880A2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7FDBC733" w14:textId="77777777" w:rsidR="00CA4814" w:rsidRPr="000E7FB5" w:rsidRDefault="00CA4814" w:rsidP="00E966B8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Raja</w:t>
            </w:r>
          </w:p>
        </w:tc>
      </w:tr>
      <w:tr w:rsidR="00CA4814" w:rsidRPr="003113F7" w14:paraId="163F325A" w14:textId="77777777" w:rsidTr="00247778">
        <w:tc>
          <w:tcPr>
            <w:tcW w:w="1431" w:type="dxa"/>
          </w:tcPr>
          <w:p w14:paraId="215AE09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666F90B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76CDBF6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Pisang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Atlantis</w:t>
            </w:r>
            <w:proofErr w:type="spellEnd"/>
          </w:p>
        </w:tc>
      </w:tr>
      <w:tr w:rsidR="00CA4814" w:rsidRPr="003113F7" w14:paraId="3BDD022F" w14:textId="77777777" w:rsidTr="00247778">
        <w:tc>
          <w:tcPr>
            <w:tcW w:w="1431" w:type="dxa"/>
          </w:tcPr>
          <w:p w14:paraId="117B733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7FF3076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3F2FCE7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Mas</w:t>
            </w:r>
          </w:p>
        </w:tc>
      </w:tr>
      <w:tr w:rsidR="00CA4814" w:rsidRPr="003113F7" w14:paraId="6A55C354" w14:textId="77777777" w:rsidTr="00247778">
        <w:tc>
          <w:tcPr>
            <w:tcW w:w="1431" w:type="dxa"/>
          </w:tcPr>
          <w:p w14:paraId="28A99DD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E1A0A7E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18114A22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Tanduk</w:t>
            </w:r>
          </w:p>
        </w:tc>
      </w:tr>
      <w:tr w:rsidR="00CA4814" w:rsidRPr="003113F7" w14:paraId="5C08F7AD" w14:textId="77777777" w:rsidTr="00247778">
        <w:tc>
          <w:tcPr>
            <w:tcW w:w="1431" w:type="dxa"/>
          </w:tcPr>
          <w:p w14:paraId="77336A91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8C42F3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41F12AEF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Lampung</w:t>
            </w:r>
          </w:p>
        </w:tc>
      </w:tr>
      <w:tr w:rsidR="00CA4814" w:rsidRPr="003113F7" w14:paraId="082EB8BB" w14:textId="77777777" w:rsidTr="00247778">
        <w:trPr>
          <w:trHeight w:val="275"/>
        </w:trPr>
        <w:tc>
          <w:tcPr>
            <w:tcW w:w="1431" w:type="dxa"/>
          </w:tcPr>
          <w:p w14:paraId="5F12946B" w14:textId="77777777" w:rsidR="00CA4814" w:rsidRPr="007862A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66D4AE47" w14:textId="77777777" w:rsidR="00CA4814" w:rsidRPr="002D6B48" w:rsidRDefault="00CA4814" w:rsidP="002D6B48">
            <w:pPr>
              <w:rPr>
                <w:rFonts w:ascii="Arial" w:hAnsi="Arial" w:cs="Arial"/>
                <w:i/>
                <w:iCs/>
              </w:rPr>
            </w:pPr>
            <w:r w:rsidRPr="002D6B48">
              <w:rPr>
                <w:rFonts w:ascii="Arial" w:hAnsi="Arial" w:cs="Arial"/>
              </w:rPr>
              <w:t>CO</w:t>
            </w:r>
            <w:r w:rsidRPr="002D6B48">
              <w:rPr>
                <w:rFonts w:ascii="Arial" w:hAnsi="Arial" w:cs="Arial"/>
                <w:vertAlign w:val="subscript"/>
              </w:rPr>
              <w:t>2</w:t>
            </w:r>
            <w:r w:rsidRPr="002D6B48">
              <w:rPr>
                <w:rFonts w:ascii="Arial" w:hAnsi="Arial" w:cs="Arial"/>
                <w:vertAlign w:val="superscript"/>
              </w:rPr>
              <w:softHyphen/>
            </w:r>
            <w:r w:rsidRPr="002D6B48">
              <w:rPr>
                <w:rFonts w:ascii="Arial" w:hAnsi="Arial" w:cs="Arial"/>
                <w:vertAlign w:val="subscript"/>
              </w:rPr>
              <w:t xml:space="preserve"> </w:t>
            </w:r>
            <w:r w:rsidRPr="002D6B48">
              <w:rPr>
                <w:rFonts w:ascii="Arial" w:hAnsi="Arial" w:cs="Arial"/>
              </w:rPr>
              <w:t>Merupakan karbon dioksida.</w:t>
            </w:r>
          </w:p>
        </w:tc>
      </w:tr>
      <w:tr w:rsidR="00CA4814" w:rsidRPr="003113F7" w14:paraId="02389B8E" w14:textId="77777777" w:rsidTr="00247778">
        <w:trPr>
          <w:trHeight w:val="303"/>
        </w:trPr>
        <w:tc>
          <w:tcPr>
            <w:tcW w:w="1431" w:type="dxa"/>
          </w:tcPr>
          <w:p w14:paraId="037196BC" w14:textId="77777777" w:rsidR="00CA4814" w:rsidRPr="006708AB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7B051A3" w14:textId="1B0E1A16" w:rsidR="00CA4814" w:rsidRPr="00367CE0" w:rsidRDefault="00367CE0" w:rsidP="00E966B8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CO2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boss</w:t>
            </w:r>
          </w:p>
        </w:tc>
      </w:tr>
      <w:tr w:rsidR="00CA4814" w:rsidRPr="003113F7" w14:paraId="25D04EC4" w14:textId="77777777" w:rsidTr="00247778">
        <w:trPr>
          <w:trHeight w:val="171"/>
        </w:trPr>
        <w:tc>
          <w:tcPr>
            <w:tcW w:w="1431" w:type="dxa"/>
          </w:tcPr>
          <w:p w14:paraId="50B4590C" w14:textId="77777777" w:rsidR="00CA4814" w:rsidRPr="00A2747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1C8FF9F" w14:textId="77777777" w:rsidR="00CA4814" w:rsidRPr="0021498A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7035493" w14:textId="77777777" w:rsidR="00CA4814" w:rsidRPr="00982960" w:rsidRDefault="00CA4814" w:rsidP="00982960">
            <w:pPr>
              <w:rPr>
                <w:rFonts w:ascii="Arial" w:eastAsia="Times New Roman" w:hAnsi="Arial" w:cs="Arial"/>
                <w:i/>
                <w:iCs/>
                <w:lang w:val="en-US"/>
              </w:rPr>
            </w:pPr>
            <w:r w:rsidRPr="00982960">
              <w:rPr>
                <w:rFonts w:ascii="Arial" w:hAnsi="Arial" w:cs="Arial"/>
              </w:rPr>
              <w:t>Benar</w:t>
            </w:r>
          </w:p>
        </w:tc>
      </w:tr>
      <w:tr w:rsidR="00CA4814" w:rsidRPr="003113F7" w14:paraId="2A76859E" w14:textId="77777777" w:rsidTr="00247778">
        <w:trPr>
          <w:trHeight w:val="70"/>
        </w:trPr>
        <w:tc>
          <w:tcPr>
            <w:tcW w:w="1431" w:type="dxa"/>
          </w:tcPr>
          <w:p w14:paraId="436A73F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5F0B95A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F03A8FB" w14:textId="77777777" w:rsidR="00CA4814" w:rsidRPr="00982960" w:rsidRDefault="00CA4814" w:rsidP="00982960">
            <w:pPr>
              <w:rPr>
                <w:rFonts w:ascii="Arial" w:hAnsi="Arial" w:cs="Arial"/>
              </w:rPr>
            </w:pPr>
            <w:r w:rsidRPr="00982960">
              <w:rPr>
                <w:rFonts w:ascii="Arial" w:hAnsi="Arial" w:cs="Arial"/>
              </w:rPr>
              <w:t>Salah</w:t>
            </w:r>
          </w:p>
        </w:tc>
      </w:tr>
      <w:tr w:rsidR="00CA4814" w:rsidRPr="003113F7" w14:paraId="33377512" w14:textId="77777777" w:rsidTr="00247778">
        <w:trPr>
          <w:trHeight w:val="206"/>
        </w:trPr>
        <w:tc>
          <w:tcPr>
            <w:tcW w:w="1431" w:type="dxa"/>
          </w:tcPr>
          <w:p w14:paraId="1FF0CF79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41CF6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9E7F88F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0C59547" w14:textId="77777777" w:rsidTr="00247778">
        <w:trPr>
          <w:trHeight w:val="70"/>
        </w:trPr>
        <w:tc>
          <w:tcPr>
            <w:tcW w:w="1431" w:type="dxa"/>
          </w:tcPr>
          <w:p w14:paraId="7192F55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DA5D6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D3EE435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F5FA407" w14:textId="77777777" w:rsidTr="00247778">
        <w:trPr>
          <w:trHeight w:val="70"/>
        </w:trPr>
        <w:tc>
          <w:tcPr>
            <w:tcW w:w="1431" w:type="dxa"/>
          </w:tcPr>
          <w:p w14:paraId="16FC9E5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2FF0A" w14:textId="77777777" w:rsidR="00CA4814" w:rsidRPr="00C71F75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F0F0C82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448575A7" w14:textId="77777777" w:rsidTr="00247778">
        <w:tc>
          <w:tcPr>
            <w:tcW w:w="1431" w:type="dxa"/>
          </w:tcPr>
          <w:p w14:paraId="4324815A" w14:textId="77777777" w:rsidR="00CA4814" w:rsidRPr="00C71F75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6A83273E" w14:textId="77777777" w:rsidR="00CA4814" w:rsidRPr="00471752" w:rsidRDefault="00CA4814" w:rsidP="00471752">
            <w:pPr>
              <w:rPr>
                <w:rFonts w:ascii="Arial" w:hAnsi="Arial" w:cs="Arial"/>
              </w:rPr>
            </w:pPr>
            <w:r w:rsidRPr="00471752">
              <w:rPr>
                <w:rFonts w:ascii="Arial" w:hAnsi="Arial" w:cs="Arial"/>
                <w:sz w:val="24"/>
                <w:szCs w:val="22"/>
              </w:rPr>
              <w:t>Bahasa Inggrisnya “Meja” adalah?</w:t>
            </w:r>
          </w:p>
        </w:tc>
      </w:tr>
      <w:tr w:rsidR="00CA4814" w:rsidRPr="003113F7" w14:paraId="2DC38808" w14:textId="77777777" w:rsidTr="00247778">
        <w:tc>
          <w:tcPr>
            <w:tcW w:w="1431" w:type="dxa"/>
          </w:tcPr>
          <w:p w14:paraId="4EFF525F" w14:textId="77777777" w:rsidR="00CA4814" w:rsidRPr="00E528B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5"/>
            <w:shd w:val="clear" w:color="auto" w:fill="auto"/>
          </w:tcPr>
          <w:p w14:paraId="3407E406" w14:textId="045FE0F2" w:rsidR="00CA4814" w:rsidRPr="0098198B" w:rsidRDefault="0098198B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Bahasa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inggris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adalahTABLE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!</w:t>
            </w:r>
          </w:p>
        </w:tc>
      </w:tr>
      <w:tr w:rsidR="00CA4814" w:rsidRPr="003113F7" w14:paraId="04278EBF" w14:textId="77777777" w:rsidTr="00247778">
        <w:tc>
          <w:tcPr>
            <w:tcW w:w="1431" w:type="dxa"/>
          </w:tcPr>
          <w:p w14:paraId="41466A2E" w14:textId="77777777" w:rsidR="00CA4814" w:rsidRPr="00A112CF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4564474B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330FE742" w14:textId="77777777" w:rsidR="00CA4814" w:rsidRPr="006878BE" w:rsidRDefault="00CA4814" w:rsidP="00E966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19F53CB" w14:textId="77777777" w:rsidTr="00247778">
        <w:tc>
          <w:tcPr>
            <w:tcW w:w="1431" w:type="dxa"/>
          </w:tcPr>
          <w:p w14:paraId="7C9BD89A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1D17406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B5CC931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FB75761" w14:textId="77777777" w:rsidTr="00247778">
        <w:tc>
          <w:tcPr>
            <w:tcW w:w="1431" w:type="dxa"/>
          </w:tcPr>
          <w:p w14:paraId="285E47F2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3FAE768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0B8C481E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CA4814" w:rsidRPr="003113F7" w14:paraId="3D401050" w14:textId="77777777" w:rsidTr="00247778">
        <w:tc>
          <w:tcPr>
            <w:tcW w:w="1431" w:type="dxa"/>
          </w:tcPr>
          <w:p w14:paraId="579FEBB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22D6A0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2C90775E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5177B2E3" w14:textId="77777777" w:rsidTr="00247778">
        <w:tc>
          <w:tcPr>
            <w:tcW w:w="1431" w:type="dxa"/>
          </w:tcPr>
          <w:p w14:paraId="5DBEAB9F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6CAD570" w14:textId="77777777" w:rsidR="00CA4814" w:rsidRPr="00F1729C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gridSpan w:val="4"/>
            <w:shd w:val="clear" w:color="auto" w:fill="auto"/>
          </w:tcPr>
          <w:p w14:paraId="5E6B325B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6EA4DB" w14:textId="77777777" w:rsidR="00C15AB8" w:rsidRDefault="00C15AB8"/>
    <w:sectPr w:rsidR="00C15A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86AEB"/>
    <w:rsid w:val="00043CC8"/>
    <w:rsid w:val="000D291F"/>
    <w:rsid w:val="00186AEB"/>
    <w:rsid w:val="001C0289"/>
    <w:rsid w:val="00247778"/>
    <w:rsid w:val="002D6B48"/>
    <w:rsid w:val="0030711A"/>
    <w:rsid w:val="00367CE0"/>
    <w:rsid w:val="00471752"/>
    <w:rsid w:val="004F416E"/>
    <w:rsid w:val="00621F85"/>
    <w:rsid w:val="0098198B"/>
    <w:rsid w:val="00982960"/>
    <w:rsid w:val="00A54774"/>
    <w:rsid w:val="00BF3776"/>
    <w:rsid w:val="00C15AB8"/>
    <w:rsid w:val="00C2202D"/>
    <w:rsid w:val="00CA4814"/>
    <w:rsid w:val="00DB1E9D"/>
    <w:rsid w:val="00F0232A"/>
    <w:rsid w:val="00F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59CE"/>
  <w15:docId w15:val="{A55FDFDC-4D74-4140-99B5-C6E3482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2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Judul1KAR">
    <w:name w:val="Judul 1 KAR"/>
    <w:basedOn w:val="FontParagrafDefault"/>
    <w:link w:val="Judul1"/>
    <w:uiPriority w:val="5"/>
    <w:rsid w:val="00CA4814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5KAR">
    <w:name w:val="Judul 5 KAR"/>
    <w:basedOn w:val="FontParagrafDefault"/>
    <w:link w:val="Judul5"/>
    <w:uiPriority w:val="9"/>
    <w:rsid w:val="00CA4814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table" w:customStyle="1" w:styleId="TableGrid11">
    <w:name w:val="Table Grid11"/>
    <w:basedOn w:val="TabelNormal"/>
    <w:next w:val="KisiTabel"/>
    <w:uiPriority w:val="59"/>
    <w:rsid w:val="00CA4814"/>
    <w:pPr>
      <w:spacing w:after="0"/>
    </w:pPr>
    <w:rPr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59"/>
    <w:rsid w:val="00CA48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f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34AC840F-8E49-4EE5-BDA8-434409DBBD73}"/>
      </w:docPartPr>
      <w:docPartBody>
        <w:p w:rsidR="003B23B9" w:rsidRDefault="006C7C43">
          <w:r w:rsidRPr="008B0FEF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8"/>
    <w:rsid w:val="003645DF"/>
    <w:rsid w:val="003B23B9"/>
    <w:rsid w:val="0045180D"/>
    <w:rsid w:val="00490905"/>
    <w:rsid w:val="00496594"/>
    <w:rsid w:val="00587C98"/>
    <w:rsid w:val="006C7C43"/>
    <w:rsid w:val="00B26453"/>
    <w:rsid w:val="00C63EEA"/>
    <w:rsid w:val="00CB1067"/>
    <w:rsid w:val="00CC2A0E"/>
    <w:rsid w:val="00F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6C7C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BlogPostInfo xmlns="http://www.microsoft.com/Office/Word/BlogTool">
  <PostTitle>Template Evaluasi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538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18</cp:revision>
  <dcterms:created xsi:type="dcterms:W3CDTF">2023-04-04T22:36:00Z</dcterms:created>
  <dcterms:modified xsi:type="dcterms:W3CDTF">2023-04-06T08:14:00Z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