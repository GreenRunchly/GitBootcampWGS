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Content>
        <w:p w14:paraId="0CF0E659" w14:textId="7E7A6667" w:rsidR="00F23D9A" w:rsidRDefault="0012027C" w:rsidP="0012027C">
          <w:pPr>
            <w:pStyle w:val="PublishStatus"/>
          </w:pPr>
          <w:r>
            <w:t>Postingan ini diterbitkan ulang kepada SMAN 3 KABUPATEN TANGERANG pada 01:19:33 17/11/2022</w:t>
          </w:r>
        </w:p>
        <w:sdt>
          <w:sdtPr>
            <w:alias w:val="Judul Postingan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71BD538E" w14:textId="0C3AE95F" w:rsidR="00876791" w:rsidRDefault="00BC74D7">
              <w:pPr>
                <w:pStyle w:val="Publishwithline"/>
              </w:pPr>
              <w:proofErr w:type="spellStart"/>
              <w:r>
                <w:t>Default</w:t>
              </w:r>
              <w:proofErr w:type="spellEnd"/>
            </w:p>
          </w:sdtContent>
        </w:sdt>
        <w:p w14:paraId="073B6700" w14:textId="77777777" w:rsidR="00876791" w:rsidRDefault="00876791">
          <w:pPr>
            <w:pStyle w:val="underline"/>
          </w:pPr>
        </w:p>
        <w:p w14:paraId="0CEB1A95" w14:textId="65E615A1" w:rsidR="00876791" w:rsidRDefault="00000000">
          <w:pPr>
            <w:pStyle w:val="PadderBetweenControlandBody"/>
          </w:pPr>
        </w:p>
      </w:sdtContent>
    </w:sdt>
    <w:tbl>
      <w:tblPr>
        <w:tblStyle w:val="TableGrid11"/>
        <w:tblpPr w:leftFromText="181" w:rightFromText="181" w:tblpY="1"/>
        <w:tblW w:w="11528" w:type="dxa"/>
        <w:tblLayout w:type="fixed"/>
        <w:tblLook w:val="04A0" w:firstRow="1" w:lastRow="0" w:firstColumn="1" w:lastColumn="0" w:noHBand="0" w:noVBand="1"/>
      </w:tblPr>
      <w:tblGrid>
        <w:gridCol w:w="1431"/>
        <w:gridCol w:w="884"/>
        <w:gridCol w:w="9213"/>
      </w:tblGrid>
      <w:tr w:rsidR="00C472E9" w:rsidRPr="003113F7" w14:paraId="06B7C5CF" w14:textId="77777777" w:rsidTr="00E34D6B">
        <w:trPr>
          <w:trHeight w:val="187"/>
        </w:trPr>
        <w:tc>
          <w:tcPr>
            <w:tcW w:w="1431" w:type="dxa"/>
          </w:tcPr>
          <w:p w14:paraId="586A5B27" w14:textId="48939E38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0018F9C5" w14:textId="77777777" w:rsidR="00C472E9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Perhatikan bacaan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ini</w:t>
            </w:r>
          </w:p>
          <w:p w14:paraId="79F7CBB5" w14:textId="271A1534" w:rsidR="00E34D6B" w:rsidRPr="00152C65" w:rsidRDefault="00E34D6B" w:rsidP="00A90010">
            <w:pPr>
              <w:pStyle w:val="Judul1"/>
              <w:rPr>
                <w:sz w:val="48"/>
                <w:szCs w:val="56"/>
              </w:rPr>
            </w:pPr>
            <w:proofErr w:type="spellStart"/>
            <w:r w:rsidRPr="00152C65">
              <w:rPr>
                <w:sz w:val="48"/>
                <w:szCs w:val="56"/>
              </w:rPr>
              <w:t>ذَٰلِكَ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ٱلْكِتَٰبُ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لَا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رَيْبَ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فِيهِ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هُدًى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لِّلْمُتَّقِينَ</w:t>
            </w:r>
            <w:proofErr w:type="spellEnd"/>
          </w:p>
          <w:p w14:paraId="0D1F5976" w14:textId="0F4DF605" w:rsidR="00E34D6B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Potongan ayat ini terdapat pada surat Al-Baqarah ayat...</w:t>
            </w:r>
          </w:p>
        </w:tc>
      </w:tr>
      <w:tr w:rsidR="00C472E9" w:rsidRPr="003113F7" w14:paraId="0172C3F8" w14:textId="77777777" w:rsidTr="00E34D6B">
        <w:trPr>
          <w:trHeight w:val="187"/>
        </w:trPr>
        <w:tc>
          <w:tcPr>
            <w:tcW w:w="1431" w:type="dxa"/>
          </w:tcPr>
          <w:p w14:paraId="532C5AAC" w14:textId="66A84517" w:rsidR="00C472E9" w:rsidRPr="008F7719" w:rsidRDefault="008F7719" w:rsidP="00C472E9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PG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69B936A8" w14:textId="64DDFEE4" w:rsidR="00C472E9" w:rsidRPr="007F460A" w:rsidRDefault="00C472E9" w:rsidP="00C472E9">
            <w:pPr>
              <w:contextualSpacing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472E9" w:rsidRPr="003113F7" w14:paraId="23190014" w14:textId="77777777" w:rsidTr="00E34D6B">
        <w:trPr>
          <w:trHeight w:val="187"/>
        </w:trPr>
        <w:tc>
          <w:tcPr>
            <w:tcW w:w="1431" w:type="dxa"/>
          </w:tcPr>
          <w:p w14:paraId="2AD4BB04" w14:textId="6B4EB9BE" w:rsidR="00C472E9" w:rsidRPr="007F460A" w:rsidRDefault="007F460A" w:rsidP="00C472E9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3E174B97" w14:textId="729AC58D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1EBBBB9C" w14:textId="04F13289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472E9" w:rsidRPr="003113F7" w14:paraId="5001AC97" w14:textId="77777777" w:rsidTr="0021498A">
        <w:trPr>
          <w:trHeight w:val="187"/>
        </w:trPr>
        <w:tc>
          <w:tcPr>
            <w:tcW w:w="1431" w:type="dxa"/>
          </w:tcPr>
          <w:p w14:paraId="1124BFC8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9DE1E31" w14:textId="40F19642" w:rsidR="00C472E9" w:rsidRPr="00EF41C7" w:rsidRDefault="00C472E9" w:rsidP="002C5015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69392307" w14:textId="25B39961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472E9" w:rsidRPr="003113F7" w14:paraId="66C3019C" w14:textId="77777777" w:rsidTr="00E34D6B">
        <w:trPr>
          <w:trHeight w:val="187"/>
        </w:trPr>
        <w:tc>
          <w:tcPr>
            <w:tcW w:w="1431" w:type="dxa"/>
          </w:tcPr>
          <w:p w14:paraId="6B471005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03E70A0" w14:textId="175C61EB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167377AE" w14:textId="5CA754B4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472E9" w:rsidRPr="003113F7" w14:paraId="0295A805" w14:textId="77777777" w:rsidTr="00E34D6B">
        <w:trPr>
          <w:trHeight w:val="187"/>
        </w:trPr>
        <w:tc>
          <w:tcPr>
            <w:tcW w:w="1431" w:type="dxa"/>
          </w:tcPr>
          <w:p w14:paraId="6221AEBD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139662C" w14:textId="033718D8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521173D6" w14:textId="1A69749B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472E9" w:rsidRPr="003113F7" w14:paraId="6960E69C" w14:textId="77777777" w:rsidTr="00E34D6B">
        <w:trPr>
          <w:trHeight w:val="187"/>
        </w:trPr>
        <w:tc>
          <w:tcPr>
            <w:tcW w:w="1431" w:type="dxa"/>
          </w:tcPr>
          <w:p w14:paraId="425B8209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B987248" w14:textId="44DC886D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32650AED" w14:textId="5AAB1169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3683B" w:rsidRPr="005764B5" w14:paraId="117650DE" w14:textId="77777777" w:rsidTr="00E34D6B">
        <w:tc>
          <w:tcPr>
            <w:tcW w:w="1431" w:type="dxa"/>
          </w:tcPr>
          <w:p w14:paraId="5B4EFE97" w14:textId="38660430" w:rsidR="00B3683B" w:rsidRPr="00F0712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1E0A6FF8" w14:textId="5481AA17" w:rsidR="00B3683B" w:rsidRPr="00E34D6B" w:rsidRDefault="000E7FB5" w:rsidP="00B3683B">
            <w:pPr>
              <w:pStyle w:val="Judul5"/>
              <w:widowControl w:val="0"/>
              <w:tabs>
                <w:tab w:val="left" w:pos="647"/>
                <w:tab w:val="left" w:pos="648"/>
              </w:tabs>
              <w:autoSpaceDE w:val="0"/>
              <w:autoSpaceDN w:val="0"/>
              <w:spacing w:before="0"/>
              <w:ind w:right="194"/>
              <w:contextualSpacing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Pilih jenis buah pisang yang ada di Dunia</w:t>
            </w:r>
          </w:p>
        </w:tc>
      </w:tr>
      <w:tr w:rsidR="00B3683B" w:rsidRPr="003113F7" w14:paraId="713F45D8" w14:textId="77777777" w:rsidTr="00E34D6B">
        <w:tc>
          <w:tcPr>
            <w:tcW w:w="1431" w:type="dxa"/>
          </w:tcPr>
          <w:p w14:paraId="03090AFA" w14:textId="30591F28" w:rsidR="00B3683B" w:rsidRPr="0018225D" w:rsidRDefault="008F7719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225D">
              <w:rPr>
                <w:rFonts w:ascii="Arial" w:hAnsi="Arial" w:cs="Arial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0CF6C063" w14:textId="64699924" w:rsidR="00B3683B" w:rsidRPr="003113F7" w:rsidRDefault="00B3683B" w:rsidP="00B3683B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83B" w:rsidRPr="0046260D" w14:paraId="3509FFA6" w14:textId="77777777" w:rsidTr="0021498A">
        <w:tc>
          <w:tcPr>
            <w:tcW w:w="1431" w:type="dxa"/>
          </w:tcPr>
          <w:p w14:paraId="236762ED" w14:textId="1FF2A0B6" w:rsidR="00B3683B" w:rsidRPr="007F460A" w:rsidRDefault="007F460A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504AE534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6447E430" w14:textId="1C89563C" w:rsidR="00B3683B" w:rsidRPr="000E7FB5" w:rsidRDefault="000E7FB5" w:rsidP="00B3683B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Raja</w:t>
            </w:r>
          </w:p>
        </w:tc>
      </w:tr>
      <w:tr w:rsidR="00B3683B" w:rsidRPr="003113F7" w14:paraId="4A049812" w14:textId="77777777" w:rsidTr="00E34D6B">
        <w:tc>
          <w:tcPr>
            <w:tcW w:w="1431" w:type="dxa"/>
          </w:tcPr>
          <w:p w14:paraId="5BA14098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437F763" w14:textId="77777777" w:rsidR="00B3683B" w:rsidRPr="003113F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021A6796" w14:textId="5A24627A" w:rsidR="00B3683B" w:rsidRPr="003113F7" w:rsidRDefault="000E7FB5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Pisang </w:t>
            </w:r>
            <w:proofErr w:type="spellStart"/>
            <w:r w:rsidR="00B460F3">
              <w:rPr>
                <w:rFonts w:ascii="Arial" w:hAnsi="Arial" w:cs="Arial"/>
                <w:sz w:val="24"/>
                <w:szCs w:val="24"/>
              </w:rPr>
              <w:t>Atlantis</w:t>
            </w:r>
            <w:proofErr w:type="spellEnd"/>
          </w:p>
        </w:tc>
      </w:tr>
      <w:tr w:rsidR="00B3683B" w:rsidRPr="003113F7" w14:paraId="3187DD2C" w14:textId="77777777" w:rsidTr="0021498A">
        <w:tc>
          <w:tcPr>
            <w:tcW w:w="1431" w:type="dxa"/>
          </w:tcPr>
          <w:p w14:paraId="2D4AB552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61ADFE9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700CAE4E" w14:textId="03F85684" w:rsidR="00B3683B" w:rsidRPr="003113F7" w:rsidRDefault="000E7FB5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Mas</w:t>
            </w:r>
          </w:p>
        </w:tc>
      </w:tr>
      <w:tr w:rsidR="00B3683B" w:rsidRPr="003113F7" w14:paraId="0E5882A5" w14:textId="77777777" w:rsidTr="0021498A">
        <w:tc>
          <w:tcPr>
            <w:tcW w:w="1431" w:type="dxa"/>
          </w:tcPr>
          <w:p w14:paraId="443CBE1F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9567CA2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35F836BB" w14:textId="3DCDB74E" w:rsidR="00B3683B" w:rsidRPr="003113F7" w:rsidRDefault="000E7FB5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Tanduk</w:t>
            </w:r>
          </w:p>
        </w:tc>
      </w:tr>
      <w:tr w:rsidR="00B3683B" w:rsidRPr="003113F7" w14:paraId="4BCA1612" w14:textId="77777777" w:rsidTr="0021498A">
        <w:tc>
          <w:tcPr>
            <w:tcW w:w="1431" w:type="dxa"/>
          </w:tcPr>
          <w:p w14:paraId="7498BE31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2C55E3B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08BCBDCD" w14:textId="42125E04" w:rsidR="00B3683B" w:rsidRPr="003113F7" w:rsidRDefault="000E7FB5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Lampung</w:t>
            </w:r>
          </w:p>
        </w:tc>
      </w:tr>
      <w:tr w:rsidR="00B3683B" w:rsidRPr="003113F7" w14:paraId="66359B77" w14:textId="77777777" w:rsidTr="00E34D6B">
        <w:trPr>
          <w:trHeight w:val="275"/>
        </w:trPr>
        <w:tc>
          <w:tcPr>
            <w:tcW w:w="1431" w:type="dxa"/>
          </w:tcPr>
          <w:p w14:paraId="16A7F9F5" w14:textId="1FD1364B" w:rsidR="00B3683B" w:rsidRPr="007862AA" w:rsidRDefault="007862AA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452CE40D" w14:textId="56CCB1DC" w:rsidR="00870A94" w:rsidRPr="00870A94" w:rsidRDefault="00E34D6B" w:rsidP="00870A94">
            <w:pPr>
              <w:pStyle w:val="Judul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ind w:right="193"/>
              <w:contextualSpacing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CO</w:t>
            </w:r>
            <w:r w:rsidRPr="00FC26A4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vertAlign w:val="superscript"/>
              </w:rPr>
              <w:softHyphen/>
            </w: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Merupakan karbon dioksida.</w:t>
            </w:r>
          </w:p>
        </w:tc>
      </w:tr>
      <w:tr w:rsidR="00B3683B" w:rsidRPr="003113F7" w14:paraId="7114909F" w14:textId="77777777" w:rsidTr="00E34D6B">
        <w:trPr>
          <w:trHeight w:val="303"/>
        </w:trPr>
        <w:tc>
          <w:tcPr>
            <w:tcW w:w="1431" w:type="dxa"/>
          </w:tcPr>
          <w:p w14:paraId="319A0EC8" w14:textId="2052D803" w:rsidR="00B3683B" w:rsidRPr="006708AB" w:rsidRDefault="008F7719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8AB">
              <w:rPr>
                <w:rFonts w:ascii="Arial" w:hAnsi="Arial" w:cs="Arial"/>
                <w:b/>
                <w:bCs/>
                <w:sz w:val="24"/>
                <w:szCs w:val="24"/>
              </w:rPr>
              <w:t>BS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7E35CD5E" w14:textId="26B8BF5C" w:rsidR="00B3683B" w:rsidRPr="003113F7" w:rsidRDefault="00B3683B" w:rsidP="00B3683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F75" w:rsidRPr="003113F7" w14:paraId="1EFF4457" w14:textId="77777777" w:rsidTr="0021498A">
        <w:trPr>
          <w:trHeight w:val="171"/>
        </w:trPr>
        <w:tc>
          <w:tcPr>
            <w:tcW w:w="1431" w:type="dxa"/>
          </w:tcPr>
          <w:p w14:paraId="3CFD1F2B" w14:textId="5FDF23C4" w:rsidR="00C71F75" w:rsidRPr="00A2747A" w:rsidRDefault="00A2747A" w:rsidP="00C71F7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55A194C1" w14:textId="423694F6" w:rsidR="00C71F75" w:rsidRPr="0021498A" w:rsidRDefault="00C71F75" w:rsidP="002C5015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498A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32D48BAD" w14:textId="4AAC6614" w:rsidR="00C71F75" w:rsidRPr="00C71F75" w:rsidRDefault="00C71F75" w:rsidP="00C71F75">
            <w:pPr>
              <w:pStyle w:val="Judul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ind w:right="193"/>
              <w:contextualSpacing/>
              <w:rPr>
                <w:rFonts w:ascii="Arial" w:eastAsia="Times New Roman" w:hAnsi="Arial" w:cs="Arial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00C71F75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Benar</w:t>
            </w:r>
          </w:p>
        </w:tc>
      </w:tr>
      <w:tr w:rsidR="00C71F75" w:rsidRPr="003113F7" w14:paraId="3A76DEBE" w14:textId="77777777" w:rsidTr="004E04E5">
        <w:trPr>
          <w:trHeight w:val="70"/>
        </w:trPr>
        <w:tc>
          <w:tcPr>
            <w:tcW w:w="1431" w:type="dxa"/>
          </w:tcPr>
          <w:p w14:paraId="41ED84F0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011C207" w14:textId="0177410F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544D7463" w14:textId="57A50EB8" w:rsidR="00C71F75" w:rsidRPr="00C71F75" w:rsidRDefault="00C71F75" w:rsidP="00C71F7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1F75">
              <w:rPr>
                <w:rFonts w:ascii="Arial" w:hAnsi="Arial" w:cs="Arial"/>
                <w:sz w:val="24"/>
                <w:szCs w:val="24"/>
              </w:rPr>
              <w:t>Salah</w:t>
            </w:r>
          </w:p>
        </w:tc>
      </w:tr>
      <w:tr w:rsidR="00C71F75" w:rsidRPr="003113F7" w14:paraId="230CCFA0" w14:textId="77777777" w:rsidTr="00E34D6B">
        <w:trPr>
          <w:trHeight w:val="206"/>
        </w:trPr>
        <w:tc>
          <w:tcPr>
            <w:tcW w:w="1431" w:type="dxa"/>
          </w:tcPr>
          <w:p w14:paraId="7D4C049F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85A53A7" w14:textId="181C961E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6C480C4D" w14:textId="1BB7C090" w:rsidR="00C71F75" w:rsidRPr="003113F7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F75" w:rsidRPr="003113F7" w14:paraId="3E13BAC6" w14:textId="77777777" w:rsidTr="00E34D6B">
        <w:trPr>
          <w:trHeight w:val="70"/>
        </w:trPr>
        <w:tc>
          <w:tcPr>
            <w:tcW w:w="1431" w:type="dxa"/>
          </w:tcPr>
          <w:p w14:paraId="3D85E519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4B2BDDB" w14:textId="394E40A2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682A693A" w14:textId="0A12595A" w:rsidR="00C71F75" w:rsidRPr="003113F7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F75" w:rsidRPr="003113F7" w14:paraId="7EEF1F27" w14:textId="77777777" w:rsidTr="00E34D6B">
        <w:trPr>
          <w:trHeight w:val="70"/>
        </w:trPr>
        <w:tc>
          <w:tcPr>
            <w:tcW w:w="1431" w:type="dxa"/>
          </w:tcPr>
          <w:p w14:paraId="39A469F7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382002B" w14:textId="11AD9150" w:rsidR="00C71F75" w:rsidRPr="00C71F75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5D4D70D9" w14:textId="77777777" w:rsidR="00C71F75" w:rsidRPr="003113F7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231" w:rsidRPr="003113F7" w14:paraId="6A8F21EB" w14:textId="77777777" w:rsidTr="00E34D6B">
        <w:tc>
          <w:tcPr>
            <w:tcW w:w="1431" w:type="dxa"/>
          </w:tcPr>
          <w:p w14:paraId="33ACA37C" w14:textId="629ABC33" w:rsidR="00E12231" w:rsidRPr="00C71F75" w:rsidRDefault="00E12231" w:rsidP="00E12231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6789F6A1" w14:textId="77777777" w:rsidR="00E12231" w:rsidRDefault="006878BE" w:rsidP="00E12231">
            <w:pPr>
              <w:pStyle w:val="Judul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Bahasa Inggrisnya “Meja” adalah?</w:t>
            </w:r>
          </w:p>
          <w:p w14:paraId="44C23C46" w14:textId="21BF428D" w:rsidR="009E03C6" w:rsidRPr="009E03C6" w:rsidRDefault="009E03C6" w:rsidP="008D10B7">
            <w:r>
              <w:rPr>
                <w:noProof/>
              </w:rPr>
              <w:drawing>
                <wp:inline distT="0" distB="0" distL="0" distR="0" wp14:anchorId="0FEF67F9" wp14:editId="5F03D583">
                  <wp:extent cx="523875" cy="523875"/>
                  <wp:effectExtent l="0" t="0" r="9525" b="9525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231" w:rsidRPr="003113F7" w14:paraId="391D7992" w14:textId="77777777" w:rsidTr="00E34D6B">
        <w:tc>
          <w:tcPr>
            <w:tcW w:w="1431" w:type="dxa"/>
          </w:tcPr>
          <w:p w14:paraId="10152D89" w14:textId="190A8492" w:rsidR="00E12231" w:rsidRPr="00E528B7" w:rsidRDefault="008F7719" w:rsidP="00E12231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8B7">
              <w:rPr>
                <w:rFonts w:ascii="Arial" w:hAnsi="Arial" w:cs="Arial"/>
                <w:b/>
                <w:bCs/>
                <w:sz w:val="24"/>
                <w:szCs w:val="24"/>
              </w:rPr>
              <w:t>ESSAY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1780893C" w14:textId="781D8095" w:rsidR="00E12231" w:rsidRPr="003113F7" w:rsidRDefault="00E12231" w:rsidP="00E12231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83B" w:rsidRPr="003113F7" w14:paraId="3B5D0C15" w14:textId="77777777" w:rsidTr="0021498A">
        <w:tc>
          <w:tcPr>
            <w:tcW w:w="1431" w:type="dxa"/>
          </w:tcPr>
          <w:p w14:paraId="3ACDA769" w14:textId="2F6C0191" w:rsidR="00B3683B" w:rsidRPr="00A112CF" w:rsidRDefault="00A112CF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7E9C4B05" w14:textId="4052325B" w:rsidR="00B3683B" w:rsidRPr="002A4AC6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AC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4CF703E3" w14:textId="740B203C" w:rsidR="00B3683B" w:rsidRPr="006878BE" w:rsidRDefault="0078505A" w:rsidP="00B368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B3683B" w:rsidRPr="003113F7" w14:paraId="7DAD956B" w14:textId="77777777" w:rsidTr="0021498A">
        <w:tc>
          <w:tcPr>
            <w:tcW w:w="1431" w:type="dxa"/>
          </w:tcPr>
          <w:p w14:paraId="7BA55BB0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11BB7BE1" w14:textId="27C9E60A" w:rsidR="00B3683B" w:rsidRPr="002A4AC6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AC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608C33D6" w14:textId="30213E2B" w:rsidR="00B3683B" w:rsidRPr="0078505A" w:rsidRDefault="0078505A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B3683B" w:rsidRPr="003113F7" w14:paraId="119669D2" w14:textId="77777777" w:rsidTr="0021498A">
        <w:tc>
          <w:tcPr>
            <w:tcW w:w="1431" w:type="dxa"/>
          </w:tcPr>
          <w:p w14:paraId="074A33AB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4ACDC18" w14:textId="7446DC80" w:rsidR="00B3683B" w:rsidRPr="002A4AC6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AC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36846EAB" w14:textId="1BA5DD7D" w:rsidR="00B3683B" w:rsidRPr="003113F7" w:rsidRDefault="0078505A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B3683B" w:rsidRPr="003113F7" w14:paraId="6D6CB446" w14:textId="77777777" w:rsidTr="0021498A">
        <w:tc>
          <w:tcPr>
            <w:tcW w:w="1431" w:type="dxa"/>
          </w:tcPr>
          <w:p w14:paraId="52664CA5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399727FD" w14:textId="5D861322" w:rsidR="00B3683B" w:rsidRPr="002A4AC6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AC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76E5EAC6" w14:textId="1EA7263B" w:rsidR="00B3683B" w:rsidRPr="0078505A" w:rsidRDefault="0078505A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B3683B" w:rsidRPr="003113F7" w14:paraId="4678BCAD" w14:textId="77777777" w:rsidTr="00E34D6B">
        <w:tc>
          <w:tcPr>
            <w:tcW w:w="1431" w:type="dxa"/>
          </w:tcPr>
          <w:p w14:paraId="7E4CD57D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4A72A8C" w14:textId="7B98EA45" w:rsidR="00B3683B" w:rsidRPr="003113F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7C182CB9" w14:textId="77777777" w:rsidR="00B3683B" w:rsidRPr="003113F7" w:rsidRDefault="00B3683B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27644A" w14:textId="77777777" w:rsidR="00893A79" w:rsidRPr="003113F7" w:rsidRDefault="00893A79" w:rsidP="00893A79"/>
    <w:p w14:paraId="326786B8" w14:textId="77777777" w:rsidR="00876791" w:rsidRDefault="00876791"/>
    <w:sectPr w:rsidR="008767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C82"/>
    <w:multiLevelType w:val="hybridMultilevel"/>
    <w:tmpl w:val="F6828AD8"/>
    <w:lvl w:ilvl="0" w:tplc="F9886C1A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48C"/>
    <w:multiLevelType w:val="hybridMultilevel"/>
    <w:tmpl w:val="8D58DFDE"/>
    <w:lvl w:ilvl="0" w:tplc="FD1A6B90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460DD"/>
    <w:multiLevelType w:val="hybridMultilevel"/>
    <w:tmpl w:val="8CAACD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D31"/>
    <w:multiLevelType w:val="hybridMultilevel"/>
    <w:tmpl w:val="200EFC20"/>
    <w:lvl w:ilvl="0" w:tplc="E748792C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16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F4720"/>
    <w:multiLevelType w:val="hybridMultilevel"/>
    <w:tmpl w:val="A33012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AFE"/>
    <w:multiLevelType w:val="hybridMultilevel"/>
    <w:tmpl w:val="A2E23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D3501"/>
    <w:multiLevelType w:val="hybridMultilevel"/>
    <w:tmpl w:val="6952D818"/>
    <w:lvl w:ilvl="0" w:tplc="EE282F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E282F7A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8B801782">
      <w:start w:val="1"/>
      <w:numFmt w:val="upperRoman"/>
      <w:lvlText w:val="%3."/>
      <w:lvlJc w:val="right"/>
      <w:pPr>
        <w:tabs>
          <w:tab w:val="num" w:pos="661"/>
        </w:tabs>
        <w:ind w:left="66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B17C07"/>
    <w:multiLevelType w:val="hybridMultilevel"/>
    <w:tmpl w:val="B106D2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272CBE"/>
    <w:multiLevelType w:val="hybridMultilevel"/>
    <w:tmpl w:val="856C0854"/>
    <w:lvl w:ilvl="0" w:tplc="EE282F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05C1A"/>
    <w:multiLevelType w:val="hybridMultilevel"/>
    <w:tmpl w:val="8EACCCCE"/>
    <w:lvl w:ilvl="0" w:tplc="296EC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E6102"/>
    <w:multiLevelType w:val="hybridMultilevel"/>
    <w:tmpl w:val="BD060F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03309"/>
    <w:multiLevelType w:val="hybridMultilevel"/>
    <w:tmpl w:val="E54AC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86EB17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8715D"/>
    <w:multiLevelType w:val="hybridMultilevel"/>
    <w:tmpl w:val="69B23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17BAA"/>
    <w:multiLevelType w:val="hybridMultilevel"/>
    <w:tmpl w:val="F4DC42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E60809"/>
    <w:multiLevelType w:val="hybridMultilevel"/>
    <w:tmpl w:val="F38243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1036">
    <w:abstractNumId w:val="3"/>
  </w:num>
  <w:num w:numId="2" w16cid:durableId="992295647">
    <w:abstractNumId w:val="9"/>
  </w:num>
  <w:num w:numId="3" w16cid:durableId="2122723104">
    <w:abstractNumId w:val="5"/>
  </w:num>
  <w:num w:numId="4" w16cid:durableId="1340428330">
    <w:abstractNumId w:val="12"/>
  </w:num>
  <w:num w:numId="5" w16cid:durableId="1256406486">
    <w:abstractNumId w:val="11"/>
  </w:num>
  <w:num w:numId="6" w16cid:durableId="1101218831">
    <w:abstractNumId w:val="7"/>
  </w:num>
  <w:num w:numId="7" w16cid:durableId="1045256232">
    <w:abstractNumId w:val="6"/>
  </w:num>
  <w:num w:numId="8" w16cid:durableId="1852835122">
    <w:abstractNumId w:val="13"/>
  </w:num>
  <w:num w:numId="9" w16cid:durableId="608588451">
    <w:abstractNumId w:val="10"/>
  </w:num>
  <w:num w:numId="10" w16cid:durableId="1551574422">
    <w:abstractNumId w:val="8"/>
  </w:num>
  <w:num w:numId="11" w16cid:durableId="283581375">
    <w:abstractNumId w:val="1"/>
  </w:num>
  <w:num w:numId="12" w16cid:durableId="604314671">
    <w:abstractNumId w:val="0"/>
  </w:num>
  <w:num w:numId="13" w16cid:durableId="171267960">
    <w:abstractNumId w:val="4"/>
  </w:num>
  <w:num w:numId="14" w16cid:durableId="975456375">
    <w:abstractNumId w:val="2"/>
  </w:num>
  <w:num w:numId="15" w16cid:durableId="12439558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93A79"/>
    <w:rsid w:val="00010A11"/>
    <w:rsid w:val="00014311"/>
    <w:rsid w:val="000261E6"/>
    <w:rsid w:val="00055D16"/>
    <w:rsid w:val="0009262C"/>
    <w:rsid w:val="000E639F"/>
    <w:rsid w:val="000E70A1"/>
    <w:rsid w:val="000E7FB5"/>
    <w:rsid w:val="0012027C"/>
    <w:rsid w:val="00152C65"/>
    <w:rsid w:val="001628F8"/>
    <w:rsid w:val="0017489C"/>
    <w:rsid w:val="0018225D"/>
    <w:rsid w:val="00192FA5"/>
    <w:rsid w:val="001E0D7B"/>
    <w:rsid w:val="0021498A"/>
    <w:rsid w:val="0026145E"/>
    <w:rsid w:val="002A4AC6"/>
    <w:rsid w:val="002B3D1F"/>
    <w:rsid w:val="002C5015"/>
    <w:rsid w:val="00300B02"/>
    <w:rsid w:val="0033229B"/>
    <w:rsid w:val="00342078"/>
    <w:rsid w:val="0040429A"/>
    <w:rsid w:val="00430FD5"/>
    <w:rsid w:val="00443246"/>
    <w:rsid w:val="0046260D"/>
    <w:rsid w:val="004C7925"/>
    <w:rsid w:val="004E04E5"/>
    <w:rsid w:val="00516EBB"/>
    <w:rsid w:val="00575252"/>
    <w:rsid w:val="005764B5"/>
    <w:rsid w:val="005A1894"/>
    <w:rsid w:val="005A5A01"/>
    <w:rsid w:val="005B479C"/>
    <w:rsid w:val="005D6DEA"/>
    <w:rsid w:val="005E31A5"/>
    <w:rsid w:val="005F5A81"/>
    <w:rsid w:val="006250B8"/>
    <w:rsid w:val="006708AB"/>
    <w:rsid w:val="006878BE"/>
    <w:rsid w:val="00695801"/>
    <w:rsid w:val="006D6307"/>
    <w:rsid w:val="00775433"/>
    <w:rsid w:val="0078505A"/>
    <w:rsid w:val="007862AA"/>
    <w:rsid w:val="007870BF"/>
    <w:rsid w:val="007F3472"/>
    <w:rsid w:val="007F460A"/>
    <w:rsid w:val="0080554F"/>
    <w:rsid w:val="00870A94"/>
    <w:rsid w:val="00876791"/>
    <w:rsid w:val="00893A79"/>
    <w:rsid w:val="008D10B7"/>
    <w:rsid w:val="008E6E32"/>
    <w:rsid w:val="008F7719"/>
    <w:rsid w:val="00901203"/>
    <w:rsid w:val="009349E1"/>
    <w:rsid w:val="009800E4"/>
    <w:rsid w:val="009A1609"/>
    <w:rsid w:val="009E03C6"/>
    <w:rsid w:val="00A03699"/>
    <w:rsid w:val="00A112CF"/>
    <w:rsid w:val="00A2747A"/>
    <w:rsid w:val="00A90010"/>
    <w:rsid w:val="00AF6BBC"/>
    <w:rsid w:val="00B3683B"/>
    <w:rsid w:val="00B460F3"/>
    <w:rsid w:val="00B67BED"/>
    <w:rsid w:val="00B961BA"/>
    <w:rsid w:val="00BC74D7"/>
    <w:rsid w:val="00C36463"/>
    <w:rsid w:val="00C472E9"/>
    <w:rsid w:val="00C66387"/>
    <w:rsid w:val="00C71F75"/>
    <w:rsid w:val="00C72FC0"/>
    <w:rsid w:val="00C73DA2"/>
    <w:rsid w:val="00CA40B2"/>
    <w:rsid w:val="00CB0210"/>
    <w:rsid w:val="00CB1DE3"/>
    <w:rsid w:val="00CC7CC7"/>
    <w:rsid w:val="00CD6AED"/>
    <w:rsid w:val="00CF09F4"/>
    <w:rsid w:val="00D10EEB"/>
    <w:rsid w:val="00D56936"/>
    <w:rsid w:val="00DC39C1"/>
    <w:rsid w:val="00DE4842"/>
    <w:rsid w:val="00E07118"/>
    <w:rsid w:val="00E12231"/>
    <w:rsid w:val="00E34D6B"/>
    <w:rsid w:val="00E528B7"/>
    <w:rsid w:val="00E52DE6"/>
    <w:rsid w:val="00E619B9"/>
    <w:rsid w:val="00E94741"/>
    <w:rsid w:val="00EA323B"/>
    <w:rsid w:val="00EB5B6C"/>
    <w:rsid w:val="00EC3306"/>
    <w:rsid w:val="00EF41C7"/>
    <w:rsid w:val="00F062C0"/>
    <w:rsid w:val="00F07127"/>
    <w:rsid w:val="00F23D9A"/>
    <w:rsid w:val="00F46704"/>
    <w:rsid w:val="00F558A0"/>
    <w:rsid w:val="00FA7F15"/>
    <w:rsid w:val="00FC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871C"/>
  <w15:docId w15:val="{72882233-85B0-45A1-B3C7-D980D00D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Judul1">
    <w:name w:val="heading 1"/>
    <w:basedOn w:val="Normal"/>
    <w:next w:val="Normal"/>
    <w:link w:val="Judul1KAR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link w:val="Judul2KAR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link w:val="Judul3KAR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link w:val="Judul4KAR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link w:val="Judul6KAR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93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93A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DaftarParagraf">
    <w:name w:val="List Paragraph"/>
    <w:aliases w:val="Body of text,List Paragraph1,Body of text+1,Body of text+2,Body of text+3,List Paragraph11,Medium Grid 1 - Accent 21,Colorful List - Accent 11"/>
    <w:basedOn w:val="Normal"/>
    <w:link w:val="DaftarParagrafKAR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Kutipan">
    <w:name w:val="Quote"/>
    <w:basedOn w:val="Normal"/>
    <w:next w:val="Normal"/>
    <w:link w:val="KutipanKAR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Judul7KAR">
    <w:name w:val="Judul 7 KAR"/>
    <w:basedOn w:val="FontParagrafDefault"/>
    <w:link w:val="Judul7"/>
    <w:uiPriority w:val="9"/>
    <w:semiHidden/>
    <w:rsid w:val="00893A79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93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Judul1KAR">
    <w:name w:val="Judul 1 KAR"/>
    <w:basedOn w:val="FontParagrafDefault"/>
    <w:link w:val="Judul1"/>
    <w:uiPriority w:val="5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Judul2KAR">
    <w:name w:val="Judul 2 KAR"/>
    <w:basedOn w:val="FontParagrafDefault"/>
    <w:link w:val="Judul2"/>
    <w:uiPriority w:val="6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Judul3KAR">
    <w:name w:val="Judul 3 KAR"/>
    <w:basedOn w:val="FontParagrafDefault"/>
    <w:link w:val="Judul3"/>
    <w:uiPriority w:val="7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Judul4KAR">
    <w:name w:val="Judul 4 KAR"/>
    <w:basedOn w:val="FontParagrafDefault"/>
    <w:link w:val="Judul4"/>
    <w:uiPriority w:val="8"/>
    <w:rsid w:val="00893A79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customStyle="1" w:styleId="Judul5KAR">
    <w:name w:val="Judul 5 KAR"/>
    <w:basedOn w:val="FontParagrafDefault"/>
    <w:link w:val="Judul5"/>
    <w:uiPriority w:val="9"/>
    <w:rsid w:val="00893A79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character" w:customStyle="1" w:styleId="Judul6KAR">
    <w:name w:val="Judul 6 KAR"/>
    <w:basedOn w:val="FontParagrafDefault"/>
    <w:link w:val="Judul6"/>
    <w:uiPriority w:val="10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table" w:styleId="KisiTabel">
    <w:name w:val="Table Grid"/>
    <w:basedOn w:val="TabelNorma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HeaderKAR">
    <w:name w:val="Header KAR"/>
    <w:basedOn w:val="FontParagrafDefault"/>
    <w:link w:val="Header"/>
    <w:uiPriority w:val="99"/>
    <w:rsid w:val="00893A79"/>
    <w:rPr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FooterKAR">
    <w:name w:val="Footer KAR"/>
    <w:basedOn w:val="FontParagrafDefault"/>
    <w:link w:val="Footer"/>
    <w:uiPriority w:val="99"/>
    <w:rsid w:val="00893A79"/>
    <w:rPr>
      <w:lang w:val="en-US" w:eastAsia="en-US"/>
    </w:rPr>
  </w:style>
  <w:style w:type="character" w:customStyle="1" w:styleId="DaftarParagrafKAR">
    <w:name w:val="Daftar Paragraf KAR"/>
    <w:aliases w:val="Body of text KAR,List Paragraph1 KAR,Body of text+1 KAR,Body of text+2 KAR,Body of text+3 KAR,List Paragraph11 KAR,Medium Grid 1 - Accent 21 KAR,Colorful List - Accent 11 KAR"/>
    <w:link w:val="DaftarParagraf"/>
    <w:uiPriority w:val="34"/>
    <w:locked/>
    <w:rsid w:val="00893A79"/>
  </w:style>
  <w:style w:type="character" w:customStyle="1" w:styleId="KutipanKAR">
    <w:name w:val="Kutipan KAR"/>
    <w:basedOn w:val="FontParagrafDefault"/>
    <w:link w:val="Kutipan"/>
    <w:uiPriority w:val="1"/>
    <w:rsid w:val="00893A79"/>
    <w:rPr>
      <w:color w:val="000000" w:themeColor="text1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893A79"/>
    <w:rPr>
      <w:rFonts w:ascii="Tahoma" w:hAnsi="Tahoma" w:cs="Tahoma"/>
      <w:sz w:val="16"/>
      <w:szCs w:val="16"/>
    </w:rPr>
  </w:style>
  <w:style w:type="paragraph" w:styleId="TeksBalon">
    <w:name w:val="Balloon Text"/>
    <w:basedOn w:val="Normal"/>
    <w:link w:val="TeksBalonKAR"/>
    <w:uiPriority w:val="99"/>
    <w:semiHidden/>
    <w:rsid w:val="00893A79"/>
    <w:pPr>
      <w:spacing w:after="0"/>
    </w:pPr>
    <w:rPr>
      <w:rFonts w:ascii="Tahoma" w:hAnsi="Tahoma" w:cs="Tahoma"/>
      <w:sz w:val="16"/>
      <w:szCs w:val="16"/>
    </w:rPr>
  </w:style>
  <w:style w:type="character" w:customStyle="1" w:styleId="TeksBalonKAR1">
    <w:name w:val="Teks Balon KAR1"/>
    <w:basedOn w:val="FontParagrafDefault"/>
    <w:uiPriority w:val="99"/>
    <w:semiHidden/>
    <w:rsid w:val="00893A79"/>
    <w:rPr>
      <w:rFonts w:ascii="Segoe UI" w:hAnsi="Segoe UI" w:cs="Segoe UI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93A79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893A79"/>
    <w:pPr>
      <w:autoSpaceDE w:val="0"/>
      <w:autoSpaceDN w:val="0"/>
      <w:adjustRightInd w:val="0"/>
      <w:spacing w:after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Pa11">
    <w:name w:val="Pa1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71">
    <w:name w:val="A7+1"/>
    <w:uiPriority w:val="99"/>
    <w:rsid w:val="00893A79"/>
    <w:rPr>
      <w:color w:val="000000"/>
      <w:sz w:val="14"/>
      <w:szCs w:val="14"/>
    </w:rPr>
  </w:style>
  <w:style w:type="paragraph" w:customStyle="1" w:styleId="Pa02">
    <w:name w:val="Pa0+2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61">
    <w:name w:val="A6+1"/>
    <w:uiPriority w:val="99"/>
    <w:rsid w:val="00893A79"/>
    <w:rPr>
      <w:color w:val="000000"/>
      <w:u w:val="single"/>
    </w:rPr>
  </w:style>
  <w:style w:type="paragraph" w:customStyle="1" w:styleId="Pa110">
    <w:name w:val="Pa1+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893A79"/>
    <w:rPr>
      <w:color w:val="000000"/>
    </w:rPr>
  </w:style>
  <w:style w:type="paragraph" w:customStyle="1" w:styleId="Pa13">
    <w:name w:val="Pa13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ww">
    <w:name w:val="ww"/>
    <w:basedOn w:val="Normal"/>
    <w:rsid w:val="00893A79"/>
    <w:pPr>
      <w:spacing w:after="0"/>
      <w:ind w:left="491" w:right="72" w:hanging="491"/>
    </w:pPr>
    <w:rPr>
      <w:rFonts w:ascii="Arial Narrow" w:eastAsia="MS Mincho" w:hAnsi="Arial Narrow" w:cs="Times New Roman"/>
      <w:noProof/>
      <w:lang w:val="en-US"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893A79"/>
    <w:pPr>
      <w:spacing w:after="120" w:line="276" w:lineRule="auto"/>
      <w:ind w:left="283"/>
    </w:pPr>
    <w:rPr>
      <w:rFonts w:ascii="Calibri" w:eastAsia="Times New Roman" w:hAnsi="Calibri" w:cs="Times New Roman"/>
      <w:lang w:val="en-US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893A79"/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FontParagrafDefault"/>
    <w:rsid w:val="00893A79"/>
  </w:style>
  <w:style w:type="character" w:customStyle="1" w:styleId="a">
    <w:name w:val="a"/>
    <w:basedOn w:val="FontParagrafDefault"/>
    <w:rsid w:val="00893A79"/>
  </w:style>
  <w:style w:type="paragraph" w:styleId="TidakAdaSpasi">
    <w:name w:val="No Spacing"/>
    <w:uiPriority w:val="1"/>
    <w:qFormat/>
    <w:rsid w:val="00893A79"/>
    <w:pPr>
      <w:spacing w:after="0"/>
    </w:pPr>
    <w:rPr>
      <w:rFonts w:eastAsiaTheme="minorHAnsi"/>
      <w:szCs w:val="22"/>
      <w:lang w:eastAsia="en-US"/>
    </w:rPr>
  </w:style>
  <w:style w:type="numbering" w:customStyle="1" w:styleId="NoList1">
    <w:name w:val="No List1"/>
    <w:next w:val="TidakAdaDaftar"/>
    <w:uiPriority w:val="99"/>
    <w:semiHidden/>
    <w:unhideWhenUsed/>
    <w:rsid w:val="00893A79"/>
  </w:style>
  <w:style w:type="table" w:customStyle="1" w:styleId="TableGrid1">
    <w:name w:val="Table Grid1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el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NoList2">
    <w:name w:val="No List2"/>
    <w:next w:val="TidakAdaDaftar"/>
    <w:uiPriority w:val="99"/>
    <w:semiHidden/>
    <w:unhideWhenUsed/>
    <w:rsid w:val="00893A79"/>
  </w:style>
  <w:style w:type="character" w:styleId="Hyperlink">
    <w:name w:val="Hyperlink"/>
    <w:basedOn w:val="FontParagrafDefault"/>
    <w:uiPriority w:val="99"/>
    <w:unhideWhenUsed/>
    <w:rsid w:val="00893A79"/>
    <w:rPr>
      <w:color w:val="0000FF"/>
      <w:u w:val="single"/>
    </w:rPr>
  </w:style>
  <w:style w:type="character" w:customStyle="1" w:styleId="author-by">
    <w:name w:val="author-by"/>
    <w:basedOn w:val="FontParagrafDefault"/>
    <w:rsid w:val="00893A79"/>
  </w:style>
  <w:style w:type="character" w:customStyle="1" w:styleId="author-name">
    <w:name w:val="author-name"/>
    <w:basedOn w:val="FontParagrafDefault"/>
    <w:rsid w:val="00893A79"/>
  </w:style>
  <w:style w:type="paragraph" w:customStyle="1" w:styleId="acss2f015">
    <w:name w:val="acss2f015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uthor-title">
    <w:name w:val="author-title"/>
    <w:basedOn w:val="FontParagrafDefault"/>
    <w:rsid w:val="00893A79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893A7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omment-notes">
    <w:name w:val="comment-notes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quired">
    <w:name w:val="required"/>
    <w:basedOn w:val="FontParagrafDefault"/>
    <w:rsid w:val="00893A79"/>
  </w:style>
  <w:style w:type="paragraph" w:customStyle="1" w:styleId="comment-form-comment">
    <w:name w:val="comment-form-commen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author">
    <w:name w:val="comment-form-author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email">
    <w:name w:val="comment-form-emai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url">
    <w:name w:val="comment-form-ur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rm-submit">
    <w:name w:val="form-submi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893A7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social-icons-title">
    <w:name w:val="social-icons-title"/>
    <w:basedOn w:val="FontParagrafDefault"/>
    <w:rsid w:val="00893A79"/>
  </w:style>
  <w:style w:type="paragraph" w:customStyle="1" w:styleId="rightslink">
    <w:name w:val="rightslink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2">
    <w:name w:val="Table Grid2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FontParagrafDefault"/>
    <w:uiPriority w:val="99"/>
    <w:semiHidden/>
    <w:rsid w:val="00893A79"/>
    <w:rPr>
      <w:rFonts w:ascii="Segoe UI" w:hAnsi="Segoe UI" w:cs="Segoe UI"/>
      <w:sz w:val="18"/>
      <w:szCs w:val="18"/>
    </w:rPr>
  </w:style>
  <w:style w:type="numbering" w:customStyle="1" w:styleId="NoList11">
    <w:name w:val="No List11"/>
    <w:next w:val="TidakAdaDaftar"/>
    <w:uiPriority w:val="99"/>
    <w:semiHidden/>
    <w:unhideWhenUsed/>
    <w:rsid w:val="00893A79"/>
  </w:style>
  <w:style w:type="table" w:customStyle="1" w:styleId="TableGrid11">
    <w:name w:val="Table Grid11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1">
    <w:name w:val="Calendar 21"/>
    <w:basedOn w:val="Tabel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ksIsi">
    <w:name w:val="Body Text"/>
    <w:basedOn w:val="Normal"/>
    <w:link w:val="TeksIsiKAR"/>
    <w:uiPriority w:val="99"/>
    <w:unhideWhenUsed/>
    <w:rsid w:val="00893A79"/>
    <w:pPr>
      <w:spacing w:after="120"/>
    </w:pPr>
    <w:rPr>
      <w:lang w:val="en-US" w:eastAsia="en-US"/>
    </w:rPr>
  </w:style>
  <w:style w:type="character" w:customStyle="1" w:styleId="TeksIsiKAR">
    <w:name w:val="Teks Isi KAR"/>
    <w:basedOn w:val="FontParagrafDefault"/>
    <w:link w:val="TeksIsi"/>
    <w:uiPriority w:val="99"/>
    <w:rsid w:val="00893A79"/>
    <w:rPr>
      <w:lang w:val="en-US" w:eastAsia="en-U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E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57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91C05D7-32A4-4E26-BA45-9C7898DD8487}"/>
      </w:docPartPr>
      <w:docPartBody>
        <w:p w:rsidR="007E77F6" w:rsidRDefault="00E63FCA">
          <w:r w:rsidRPr="00FC6C7C">
            <w:rPr>
              <w:rStyle w:val="Tempatpenampungteks"/>
            </w:rPr>
            <w:t>[Masukkan Judul Postingan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C"/>
    <w:rsid w:val="000A2864"/>
    <w:rsid w:val="001F3ECF"/>
    <w:rsid w:val="002358FA"/>
    <w:rsid w:val="00272949"/>
    <w:rsid w:val="002C262A"/>
    <w:rsid w:val="003422DB"/>
    <w:rsid w:val="00406FF3"/>
    <w:rsid w:val="00412432"/>
    <w:rsid w:val="00443E49"/>
    <w:rsid w:val="005169D9"/>
    <w:rsid w:val="006816A6"/>
    <w:rsid w:val="00700D88"/>
    <w:rsid w:val="00713D05"/>
    <w:rsid w:val="00757150"/>
    <w:rsid w:val="007E4852"/>
    <w:rsid w:val="007E77F6"/>
    <w:rsid w:val="007F2CF4"/>
    <w:rsid w:val="00873C07"/>
    <w:rsid w:val="008E4852"/>
    <w:rsid w:val="00941586"/>
    <w:rsid w:val="00952049"/>
    <w:rsid w:val="00A3266D"/>
    <w:rsid w:val="00A46B33"/>
    <w:rsid w:val="00A90E7E"/>
    <w:rsid w:val="00A9758F"/>
    <w:rsid w:val="00B75E7C"/>
    <w:rsid w:val="00BD0231"/>
    <w:rsid w:val="00C01C93"/>
    <w:rsid w:val="00C21CEA"/>
    <w:rsid w:val="00C320E3"/>
    <w:rsid w:val="00C53381"/>
    <w:rsid w:val="00C727B3"/>
    <w:rsid w:val="00CF1C0D"/>
    <w:rsid w:val="00D11A96"/>
    <w:rsid w:val="00D3761A"/>
    <w:rsid w:val="00E12751"/>
    <w:rsid w:val="00E63FCA"/>
    <w:rsid w:val="00F91B4C"/>
    <w:rsid w:val="00FC1A99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E63F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8F163DAA9C5884F9EC874F806A4314103009E17E477A3959840A8B91004C927D536" ma:contentTypeVersion="16" ma:contentTypeDescription="Create a new document." ma:contentTypeScope="" ma:versionID="b92faa841f724740d78945a85ace8220">
  <xsd:schema xmlns:xsd="http://www.w3.org/2001/XMLSchema" xmlns:xs="http://www.w3.org/2001/XMLSchema" xmlns:p="http://schemas.microsoft.com/office/2006/metadata/properties" xmlns:ns2="307f2480-20c6-45d8-bdbb-cb934844bd0b" targetNamespace="http://schemas.microsoft.com/office/2006/metadata/properties" ma:root="true" ma:fieldsID="28a88acf33e4b03c4d839939cee7b188" ns2:_="">
    <xsd:import namespace="307f2480-20c6-45d8-bdbb-cb934844bd0b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OfRatings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f2480-20c6-45d8-bdbb-cb934844bd0b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/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46e4167-3a47-416b-959e-a564a23526b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B6215F1-C46F-4671-A92F-27611E711DFB}" ma:internalName="CSXSubmissionMarket" ma:readOnly="false" ma:showField="MarketName" ma:web="307f2480-20c6-45d8-bdbb-cb934844bd0b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cad19f6-a107-4592-a533-c9d3992d36b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2CDAA99-288E-4452-A161-E57D6BFB0143}" ma:internalName="InProjectListLookup" ma:readOnly="true" ma:showField="InProjectLis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3d49f776-0d1a-44b7-aa41-9d35c7e6e4f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2CDAA99-288E-4452-A161-E57D6BFB0143}" ma:internalName="LastCompleteVersionLookup" ma:readOnly="true" ma:showField="LastComplete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2CDAA99-288E-4452-A161-E57D6BFB0143}" ma:internalName="LastPreviewErrorLookup" ma:readOnly="true" ma:showField="LastPreview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2CDAA99-288E-4452-A161-E57D6BFB0143}" ma:internalName="LastPreviewResultLookup" ma:readOnly="true" ma:showField="LastPreview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2CDAA99-288E-4452-A161-E57D6BFB0143}" ma:internalName="LastPreviewAttemptDateLookup" ma:readOnly="true" ma:showField="LastPreview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2CDAA99-288E-4452-A161-E57D6BFB0143}" ma:internalName="LastPreviewedByLookup" ma:readOnly="true" ma:showField="LastPreview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2CDAA99-288E-4452-A161-E57D6BFB0143}" ma:internalName="LastPreviewTimeLookup" ma:readOnly="true" ma:showField="LastPreview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2CDAA99-288E-4452-A161-E57D6BFB0143}" ma:internalName="LastPreviewVersionLookup" ma:readOnly="true" ma:showField="LastPreview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2CDAA99-288E-4452-A161-E57D6BFB0143}" ma:internalName="LastPublishErrorLookup" ma:readOnly="true" ma:showField="LastPublish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2CDAA99-288E-4452-A161-E57D6BFB0143}" ma:internalName="LastPublishResultLookup" ma:readOnly="true" ma:showField="LastPublish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2CDAA99-288E-4452-A161-E57D6BFB0143}" ma:internalName="LastPublishAttemptDateLookup" ma:readOnly="true" ma:showField="LastPublish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2CDAA99-288E-4452-A161-E57D6BFB0143}" ma:internalName="LastPublishedByLookup" ma:readOnly="true" ma:showField="LastPublish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2CDAA99-288E-4452-A161-E57D6BFB0143}" ma:internalName="LastPublishTimeLookup" ma:readOnly="true" ma:showField="LastPublish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2CDAA99-288E-4452-A161-E57D6BFB0143}" ma:internalName="LastPublishVersionLookup" ma:readOnly="true" ma:showField="LastPublish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E0AEDBF-4F9E-47F4-935B-06A4462021AF}" ma:internalName="LocLastLocAttemptVersionLookup" ma:readOnly="false" ma:showField="LastLocAttemptVersion" ma:web="307f2480-20c6-45d8-bdbb-cb934844bd0b">
      <xsd:simpleType>
        <xsd:restriction base="dms:Lookup"/>
      </xsd:simpleType>
    </xsd:element>
    <xsd:element name="LocLastLocAttemptVersionTypeLookup" ma:index="71" nillable="true" ma:displayName="Loc Last Loc Attempt Version Type" ma:default="" ma:list="{AE0AEDBF-4F9E-47F4-935B-06A4462021AF}" ma:internalName="LocLastLocAttemptVersionTypeLookup" ma:readOnly="true" ma:showField="LastLocAttemptVersionType" ma:web="307f2480-20c6-45d8-bdbb-cb934844bd0b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E0AEDBF-4F9E-47F4-935B-06A4462021AF}" ma:internalName="LocNewPublishedVersionLookup" ma:readOnly="true" ma:showField="NewPublishedVersion" ma:web="307f2480-20c6-45d8-bdbb-cb934844bd0b">
      <xsd:simpleType>
        <xsd:restriction base="dms:Lookup"/>
      </xsd:simpleType>
    </xsd:element>
    <xsd:element name="LocOverallHandbackStatusLookup" ma:index="75" nillable="true" ma:displayName="Loc Overall Handback Status" ma:default="" ma:list="{AE0AEDBF-4F9E-47F4-935B-06A4462021AF}" ma:internalName="LocOverallHandbackStatusLookup" ma:readOnly="true" ma:showField="OverallHandbackStatus" ma:web="307f2480-20c6-45d8-bdbb-cb934844bd0b">
      <xsd:simpleType>
        <xsd:restriction base="dms:Lookup"/>
      </xsd:simpleType>
    </xsd:element>
    <xsd:element name="LocOverallLocStatusLookup" ma:index="76" nillable="true" ma:displayName="Loc Overall Localize Status" ma:default="" ma:list="{AE0AEDBF-4F9E-47F4-935B-06A4462021AF}" ma:internalName="LocOverallLocStatusLookup" ma:readOnly="true" ma:showField="OverallLocStatus" ma:web="307f2480-20c6-45d8-bdbb-cb934844bd0b">
      <xsd:simpleType>
        <xsd:restriction base="dms:Lookup"/>
      </xsd:simpleType>
    </xsd:element>
    <xsd:element name="LocOverallPreviewStatusLookup" ma:index="77" nillable="true" ma:displayName="Loc Overall Preview Status" ma:default="" ma:list="{AE0AEDBF-4F9E-47F4-935B-06A4462021AF}" ma:internalName="LocOverallPreviewStatusLookup" ma:readOnly="true" ma:showField="OverallPreviewStatus" ma:web="307f2480-20c6-45d8-bdbb-cb934844bd0b">
      <xsd:simpleType>
        <xsd:restriction base="dms:Lookup"/>
      </xsd:simpleType>
    </xsd:element>
    <xsd:element name="LocOverallPublishStatusLookup" ma:index="78" nillable="true" ma:displayName="Loc Overall Publish Status" ma:default="" ma:list="{AE0AEDBF-4F9E-47F4-935B-06A4462021AF}" ma:internalName="LocOverallPublishStatusLookup" ma:readOnly="true" ma:showField="OverallPublishStatus" ma:web="307f2480-20c6-45d8-bdbb-cb934844bd0b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E0AEDBF-4F9E-47F4-935B-06A4462021AF}" ma:internalName="LocProcessedForHandoffsLookup" ma:readOnly="true" ma:showField="ProcessedForHandoffs" ma:web="307f2480-20c6-45d8-bdbb-cb934844bd0b">
      <xsd:simpleType>
        <xsd:restriction base="dms:Lookup"/>
      </xsd:simpleType>
    </xsd:element>
    <xsd:element name="LocProcessedForMarketsLookup" ma:index="81" nillable="true" ma:displayName="Loc Processed For Markets" ma:default="" ma:list="{AE0AEDBF-4F9E-47F4-935B-06A4462021AF}" ma:internalName="LocProcessedForMarketsLookup" ma:readOnly="true" ma:showField="ProcessedForMarkets" ma:web="307f2480-20c6-45d8-bdbb-cb934844bd0b">
      <xsd:simpleType>
        <xsd:restriction base="dms:Lookup"/>
      </xsd:simpleType>
    </xsd:element>
    <xsd:element name="LocPublishedDependentAssetsLookup" ma:index="82" nillable="true" ma:displayName="Loc Published Dependent Assets" ma:default="" ma:list="{AE0AEDBF-4F9E-47F4-935B-06A4462021AF}" ma:internalName="LocPublishedDependentAssetsLookup" ma:readOnly="true" ma:showField="PublishedDependentAssets" ma:web="307f2480-20c6-45d8-bdbb-cb934844bd0b">
      <xsd:simpleType>
        <xsd:restriction base="dms:Lookup"/>
      </xsd:simpleType>
    </xsd:element>
    <xsd:element name="LocPublishedLinkedAssetsLookup" ma:index="83" nillable="true" ma:displayName="Loc Published Linked Assets" ma:default="" ma:list="{AE0AEDBF-4F9E-47F4-935B-06A4462021AF}" ma:internalName="LocPublishedLinkedAssetsLookup" ma:readOnly="true" ma:showField="PublishedLinkedAssets" ma:web="307f2480-20c6-45d8-bdbb-cb934844bd0b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3091e380-641a-4dd5-af88-bd728a8e9975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scription="Leave blank to show in all markets" ma:list="{1B6215F1-C46F-4671-A92F-27611E711DFB}" ma:internalName="Markets" ma:readOnly="false" ma:showField="MarketNa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OfRatings" ma:index="94" nillable="true" ma:displayName="Number of Ratings" ma:default="" ma:internalName="NumOfRatings" ma:readOnly="fals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2CDAA99-288E-4452-A161-E57D6BFB0143}" ma:internalName="NumOfRatingsLookup" ma:readOnly="true" ma:showField="NumOfRating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2CDAA99-288E-4452-A161-E57D6BFB0143}" ma:internalName="PublishStatusLookup" ma:readOnly="false" ma:showField="PublishStatu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0bc82958-390d-4a21-b0e3-049c9dab6faa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5498e27-ca85-4514-9a73-cf98e7467183}" ma:internalName="TaxCatchAll" ma:showField="CatchAllData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5498e27-ca85-4514-9a73-cf98e7467183}" ma:internalName="TaxCatchAllLabel" ma:readOnly="true" ma:showField="CatchAllDataLabel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307f2480-20c6-45d8-bdbb-cb934844bd0b" xsi:nil="true"/>
    <DirectSourceMarket xmlns="307f2480-20c6-45d8-bdbb-cb934844bd0b">english</DirectSourceMarket>
    <ThumbnailAssetId xmlns="307f2480-20c6-45d8-bdbb-cb934844bd0b" xsi:nil="true"/>
    <AssetType xmlns="307f2480-20c6-45d8-bdbb-cb934844bd0b">TP</AssetType>
    <Milestone xmlns="307f2480-20c6-45d8-bdbb-cb934844bd0b" xsi:nil="true"/>
    <OriginAsset xmlns="307f2480-20c6-45d8-bdbb-cb934844bd0b" xsi:nil="true"/>
    <TPComponent xmlns="307f2480-20c6-45d8-bdbb-cb934844bd0b" xsi:nil="true"/>
    <AssetId xmlns="307f2480-20c6-45d8-bdbb-cb934844bd0b">TP102843594</AssetId>
    <TPFriendlyName xmlns="307f2480-20c6-45d8-bdbb-cb934844bd0b" xsi:nil="true"/>
    <SourceTitle xmlns="307f2480-20c6-45d8-bdbb-cb934844bd0b" xsi:nil="true"/>
    <TPApplication xmlns="307f2480-20c6-45d8-bdbb-cb934844bd0b" xsi:nil="true"/>
    <TPLaunchHelpLink xmlns="307f2480-20c6-45d8-bdbb-cb934844bd0b" xsi:nil="true"/>
    <OpenTemplate xmlns="307f2480-20c6-45d8-bdbb-cb934844bd0b">true</OpenTemplate>
    <CrawlForDependencies xmlns="307f2480-20c6-45d8-bdbb-cb934844bd0b">false</CrawlForDependencies>
    <TrustLevel xmlns="307f2480-20c6-45d8-bdbb-cb934844bd0b">1 Microsoft Managed Content</TrustLevel>
    <PublishStatusLookup xmlns="307f2480-20c6-45d8-bdbb-cb934844bd0b">
      <Value>45697</Value>
      <Value>45698</Value>
    </PublishStatusLookup>
    <LocLastLocAttemptVersionLookup xmlns="307f2480-20c6-45d8-bdbb-cb934844bd0b">34530</LocLastLocAttemptVersionLookup>
    <TPNamespace xmlns="307f2480-20c6-45d8-bdbb-cb934844bd0b" xsi:nil="true"/>
    <IsSearchable xmlns="307f2480-20c6-45d8-bdbb-cb934844bd0b">true</IsSearchable>
    <TemplateTemplateType xmlns="307f2480-20c6-45d8-bdbb-cb934844bd0b">Word Document Template</TemplateTemplateType>
    <Markets xmlns="307f2480-20c6-45d8-bdbb-cb934844bd0b"/>
    <OriginalSourceMarket xmlns="307f2480-20c6-45d8-bdbb-cb934844bd0b">english</OriginalSourceMarket>
    <TPInstallLocation xmlns="307f2480-20c6-45d8-bdbb-cb934844bd0b" xsi:nil="true"/>
    <TPCommandLine xmlns="307f2480-20c6-45d8-bdbb-cb934844bd0b" xsi:nil="true"/>
    <TPAppVersion xmlns="307f2480-20c6-45d8-bdbb-cb934844bd0b" xsi:nil="true"/>
    <APAuthor xmlns="307f2480-20c6-45d8-bdbb-cb934844bd0b">
      <UserInfo>
        <DisplayName/>
        <AccountId>1073741823</AccountId>
        <AccountType/>
      </UserInfo>
    </APAuthor>
    <EditorialStatus xmlns="307f2480-20c6-45d8-bdbb-cb934844bd0b">Complete</EditorialStatus>
    <PublishTargets xmlns="307f2480-20c6-45d8-bdbb-cb934844bd0b">OfficeOnlineVNext,OfflineBuild</PublishTargets>
    <TPLaunchHelpLinkType xmlns="307f2480-20c6-45d8-bdbb-cb934844bd0b">Template</TPLaunchHelpLinkType>
    <OriginalRelease xmlns="307f2480-20c6-45d8-bdbb-cb934844bd0b">15</OriginalRelease>
    <AssetStart xmlns="307f2480-20c6-45d8-bdbb-cb934844bd0b">2012-03-29T04:40:00+00:00</AssetStart>
    <TPClientViewer xmlns="307f2480-20c6-45d8-bdbb-cb934844bd0b" xsi:nil="true"/>
    <CSXHash xmlns="307f2480-20c6-45d8-bdbb-cb934844bd0b" xsi:nil="true"/>
    <IsDeleted xmlns="307f2480-20c6-45d8-bdbb-cb934844bd0b">false</IsDeleted>
    <Downloads xmlns="307f2480-20c6-45d8-bdbb-cb934844bd0b">0</Downloads>
    <ShowIn xmlns="307f2480-20c6-45d8-bdbb-cb934844bd0b">Show everywhere</ShowIn>
    <UANotes xmlns="307f2480-20c6-45d8-bdbb-cb934844bd0b" xsi:nil="true"/>
    <TemplateStatus xmlns="307f2480-20c6-45d8-bdbb-cb934844bd0b">Complete</TemplateStatus>
    <ContentItem xmlns="307f2480-20c6-45d8-bdbb-cb934844bd0b" xsi:nil="true"/>
    <CSXSubmissionMarket xmlns="307f2480-20c6-45d8-bdbb-cb934844bd0b" xsi:nil="true"/>
    <HandoffToMSDN xmlns="307f2480-20c6-45d8-bdbb-cb934844bd0b" xsi:nil="true"/>
    <ArtSampleDocs xmlns="307f2480-20c6-45d8-bdbb-cb934844bd0b" xsi:nil="true"/>
    <BlockPublish xmlns="307f2480-20c6-45d8-bdbb-cb934844bd0b">false</BlockPublish>
    <BugNumber xmlns="307f2480-20c6-45d8-bdbb-cb934844bd0b" xsi:nil="true"/>
    <MarketSpecific xmlns="307f2480-20c6-45d8-bdbb-cb934844bd0b">false</MarketSpecific>
    <LocComments xmlns="307f2480-20c6-45d8-bdbb-cb934844bd0b" xsi:nil="true"/>
    <LocRecommendedHandoff xmlns="307f2480-20c6-45d8-bdbb-cb934844bd0b" xsi:nil="true"/>
    <LocalizationTagsTaxHTField0 xmlns="307f2480-20c6-45d8-bdbb-cb934844bd0b">
      <Terms xmlns="http://schemas.microsoft.com/office/infopath/2007/PartnerControls"/>
    </LocalizationTagsTaxHTField0>
    <RecommendationsModifier xmlns="307f2480-20c6-45d8-bdbb-cb934844bd0b" xsi:nil="true"/>
    <ScenarioTagsTaxHTField0 xmlns="307f2480-20c6-45d8-bdbb-cb934844bd0b">
      <Terms xmlns="http://schemas.microsoft.com/office/infopath/2007/PartnerControls"/>
    </ScenarioTagsTaxHTField0>
    <VoteCount xmlns="307f2480-20c6-45d8-bdbb-cb934844bd0b" xsi:nil="true"/>
    <IntlLangReviewer xmlns="307f2480-20c6-45d8-bdbb-cb934844bd0b" xsi:nil="true"/>
    <PrimaryImageGen xmlns="307f2480-20c6-45d8-bdbb-cb934844bd0b">false</PrimaryImageGen>
    <Manager xmlns="307f2480-20c6-45d8-bdbb-cb934844bd0b" xsi:nil="true"/>
    <OOCacheId xmlns="307f2480-20c6-45d8-bdbb-cb934844bd0b" xsi:nil="true"/>
    <AcquiredFrom xmlns="307f2480-20c6-45d8-bdbb-cb934844bd0b">Internal MS</AcquiredFrom>
    <FriendlyTitle xmlns="307f2480-20c6-45d8-bdbb-cb934844bd0b" xsi:nil="true"/>
    <InternalTagsTaxHTField0 xmlns="307f2480-20c6-45d8-bdbb-cb934844bd0b">
      <Terms xmlns="http://schemas.microsoft.com/office/infopath/2007/PartnerControls"/>
    </InternalTagsTaxHTField0>
    <LastModifiedDateTime xmlns="307f2480-20c6-45d8-bdbb-cb934844bd0b" xsi:nil="true"/>
    <LocMarketGroupTiers2 xmlns="307f2480-20c6-45d8-bdbb-cb934844bd0b" xsi:nil="true"/>
    <BusinessGroup xmlns="307f2480-20c6-45d8-bdbb-cb934844bd0b" xsi:nil="true"/>
    <IntlLocPriority xmlns="307f2480-20c6-45d8-bdbb-cb934844bd0b" xsi:nil="true"/>
    <IntlLangReviewDate xmlns="307f2480-20c6-45d8-bdbb-cb934844bd0b" xsi:nil="true"/>
    <DSATActionTaken xmlns="307f2480-20c6-45d8-bdbb-cb934844bd0b" xsi:nil="true"/>
    <UALocComments xmlns="307f2480-20c6-45d8-bdbb-cb934844bd0b" xsi:nil="true"/>
    <UALocRecommendation xmlns="307f2480-20c6-45d8-bdbb-cb934844bd0b">Localize</UALocRecommendation>
    <LocManualTestRequired xmlns="307f2480-20c6-45d8-bdbb-cb934844bd0b">false</LocManualTestRequired>
    <CSXUpdate xmlns="307f2480-20c6-45d8-bdbb-cb934844bd0b">false</CSXUpdate>
    <APDescription xmlns="307f2480-20c6-45d8-bdbb-cb934844bd0b" xsi:nil="true"/>
    <UACurrentWords xmlns="307f2480-20c6-45d8-bdbb-cb934844bd0b" xsi:nil="true"/>
    <APEditor xmlns="307f2480-20c6-45d8-bdbb-cb934844bd0b">
      <UserInfo>
        <DisplayName/>
        <AccountId xsi:nil="true"/>
        <AccountType/>
      </UserInfo>
    </APEditor>
    <MachineTranslated xmlns="307f2480-20c6-45d8-bdbb-cb934844bd0b">false</MachineTranslated>
    <NumOfRatings xmlns="307f2480-20c6-45d8-bdbb-cb934844bd0b" xsi:nil="true"/>
    <ParentAssetId xmlns="307f2480-20c6-45d8-bdbb-cb934844bd0b" xsi:nil="true"/>
    <EditorialTags xmlns="307f2480-20c6-45d8-bdbb-cb934844bd0b" xsi:nil="true"/>
    <ClipArtFilename xmlns="307f2480-20c6-45d8-bdbb-cb934844bd0b" xsi:nil="true"/>
    <UAProjectedTotalWords xmlns="307f2480-20c6-45d8-bdbb-cb934844bd0b" xsi:nil="true"/>
    <IntlLangReview xmlns="307f2480-20c6-45d8-bdbb-cb934844bd0b">false</IntlLangReview>
    <NumericId xmlns="307f2480-20c6-45d8-bdbb-cb934844bd0b" xsi:nil="true"/>
    <PolicheckWords xmlns="307f2480-20c6-45d8-bdbb-cb934844bd0b" xsi:nil="true"/>
    <SubmitterId xmlns="307f2480-20c6-45d8-bdbb-cb934844bd0b" xsi:nil="true"/>
    <ApprovalLog xmlns="307f2480-20c6-45d8-bdbb-cb934844bd0b" xsi:nil="true"/>
    <ApprovalStatus xmlns="307f2480-20c6-45d8-bdbb-cb934844bd0b">InProgress</ApprovalStatus>
    <LastHandOff xmlns="307f2480-20c6-45d8-bdbb-cb934844bd0b" xsi:nil="true"/>
    <LegacyData xmlns="307f2480-20c6-45d8-bdbb-cb934844bd0b" xsi:nil="true"/>
    <Providers xmlns="307f2480-20c6-45d8-bdbb-cb934844bd0b" xsi:nil="true"/>
    <TimesCloned xmlns="307f2480-20c6-45d8-bdbb-cb934844bd0b" xsi:nil="true"/>
    <FeatureTagsTaxHTField0 xmlns="307f2480-20c6-45d8-bdbb-cb934844bd0b">
      <Terms xmlns="http://schemas.microsoft.com/office/infopath/2007/PartnerControls"/>
    </FeatureTagsTaxHTField0>
    <Provider xmlns="307f2480-20c6-45d8-bdbb-cb934844bd0b" xsi:nil="true"/>
    <CSXSubmissionDate xmlns="307f2480-20c6-45d8-bdbb-cb934844bd0b" xsi:nil="true"/>
    <TaxCatchAll xmlns="307f2480-20c6-45d8-bdbb-cb934844bd0b"/>
    <AssetExpire xmlns="307f2480-20c6-45d8-bdbb-cb934844bd0b">2029-01-01T00:00:00+00:00</AssetExpire>
    <CampaignTagsTaxHTField0 xmlns="307f2480-20c6-45d8-bdbb-cb934844bd0b">
      <Terms xmlns="http://schemas.microsoft.com/office/infopath/2007/PartnerControls"/>
    </CampaignTagsTaxHTField0>
    <OutputCachingOn xmlns="307f2480-20c6-45d8-bdbb-cb934844bd0b">false</OutputCachingOn>
    <PlannedPubDate xmlns="307f2480-20c6-45d8-bdbb-cb934844bd0b" xsi:nil="true"/>
  </documentManagement>
</p:properties>
</file>

<file path=customXml/item4.xml><?xml version="1.0" encoding="utf-8"?>
<BlogPostInfo xmlns="http://www.microsoft.com/Office/Word/BlogTool">
  <PostTitle>Default</PostTitle>
  <PostDate>2022-11-16T18:18:46Z</PostDate>
  <PostID>1258</PostID>
  <Category1/>
  <Category2/>
  <Category3/>
  <Category4/>
  <Category5/>
  <Category6/>
  <Category7/>
  <Category8/>
  <Category9/>
  <Category10/>
  <Account>819231e3-344d-4e51-807a-f79420f29a5a</Account>
  <Enclosure/>
  <ProviderInfo>
    <PostURL/>
    <API/>
    <Categories/>
    <Trackbacks/>
    <Enclosures/>
    <BlogName/>
    <ImagePostAddress/>
  </ProviderInfo>
  <DefaultAccountEnsured/>
  <PublishedAccount>2c57d8a6-3a1b-46f2-9553-2a951a7e1e36</PublishedAccount>
  <AccountBBId/>
</BlogPostInfo>
</file>

<file path=customXml/itemProps1.xml><?xml version="1.0" encoding="utf-8"?>
<ds:datastoreItem xmlns:ds="http://schemas.openxmlformats.org/officeDocument/2006/customXml" ds:itemID="{25F65855-0E93-4549-8B01-9DF4DA2D7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f2480-20c6-45d8-bdbb-cb934844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06C30-AB6C-4F5F-A71E-AF6252BC8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A6EF5-3221-4C60-A623-293E629A943B}">
  <ds:schemaRefs>
    <ds:schemaRef ds:uri="http://schemas.microsoft.com/office/2006/metadata/properties"/>
    <ds:schemaRef ds:uri="http://schemas.microsoft.com/office/infopath/2007/PartnerControls"/>
    <ds:schemaRef ds:uri="307f2480-20c6-45d8-bdbb-cb934844bd0b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952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52</cp:revision>
  <dcterms:created xsi:type="dcterms:W3CDTF">2022-03-07T15:09:00Z</dcterms:created>
  <dcterms:modified xsi:type="dcterms:W3CDTF">2023-04-04T19:59:00Z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0x01010068F163DAA9C5884F9EC874F806A4314103009E17E477A3959840A8B91004C927D536</vt:lpwstr>
  </property>
</Properties>
</file>